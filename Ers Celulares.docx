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0E255" w14:textId="77777777" w:rsidR="004A73BF" w:rsidRPr="006621AA" w:rsidRDefault="006817B4" w:rsidP="00B70876">
      <w:pPr>
        <w:tabs>
          <w:tab w:val="left" w:pos="10260"/>
        </w:tabs>
      </w:pPr>
      <w:r w:rsidRPr="006621AA">
        <w:rPr>
          <w:noProof/>
          <w:lang w:eastAsia="en-US"/>
        </w:rPr>
        <w:drawing>
          <wp:anchor distT="0" distB="0" distL="114300" distR="114300" simplePos="0" relativeHeight="251594240" behindDoc="0" locked="0" layoutInCell="1" allowOverlap="1" wp14:anchorId="55C27B5E" wp14:editId="2103AA61">
            <wp:simplePos x="0" y="0"/>
            <wp:positionH relativeFrom="column">
              <wp:posOffset>-3188335</wp:posOffset>
            </wp:positionH>
            <wp:positionV relativeFrom="paragraph">
              <wp:posOffset>203835</wp:posOffset>
            </wp:positionV>
            <wp:extent cx="11271582" cy="6625590"/>
            <wp:effectExtent l="0" t="0" r="635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agine7\Desktop\word\image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582" cy="66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 wp14:anchorId="24AC0DED" wp14:editId="779F09E5">
                <wp:simplePos x="0" y="0"/>
                <wp:positionH relativeFrom="column">
                  <wp:posOffset>-758825</wp:posOffset>
                </wp:positionH>
                <wp:positionV relativeFrom="paragraph">
                  <wp:posOffset>6738620</wp:posOffset>
                </wp:positionV>
                <wp:extent cx="7991475" cy="2849245"/>
                <wp:effectExtent l="0" t="0" r="9525" b="8255"/>
                <wp:wrapNone/>
                <wp:docPr id="24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1475" cy="28492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03F62" id="Rectangle 186" o:spid="_x0000_s1026" style="position:absolute;margin-left:-59.75pt;margin-top:530.6pt;width:629.25pt;height:224.35pt;z-index:-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" fillcolor="#ee3f0a [3204]" stroked="f"/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 wp14:anchorId="2B4B9D5D" wp14:editId="0EE0C657">
                <wp:simplePos x="0" y="0"/>
                <wp:positionH relativeFrom="column">
                  <wp:posOffset>4636770</wp:posOffset>
                </wp:positionH>
                <wp:positionV relativeFrom="paragraph">
                  <wp:posOffset>6738620</wp:posOffset>
                </wp:positionV>
                <wp:extent cx="2529205" cy="2987040"/>
                <wp:effectExtent l="0" t="0" r="4445" b="3810"/>
                <wp:wrapNone/>
                <wp:docPr id="26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205" cy="29870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916F5" id="Rectangle 187" o:spid="_x0000_s1026" style="position:absolute;margin-left:365.1pt;margin-top:530.6pt;width:199.15pt;height:235.2pt;z-index:-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" fillcolor="#633 [3205]" stroked="f"/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6025AB01" wp14:editId="201E366F">
                <wp:simplePos x="0" y="0"/>
                <wp:positionH relativeFrom="column">
                  <wp:posOffset>-735330</wp:posOffset>
                </wp:positionH>
                <wp:positionV relativeFrom="paragraph">
                  <wp:posOffset>-591185</wp:posOffset>
                </wp:positionV>
                <wp:extent cx="7918450" cy="803910"/>
                <wp:effectExtent l="0" t="0" r="6350" b="0"/>
                <wp:wrapNone/>
                <wp:docPr id="10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0" cy="80391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16946" id="Rectangle 188" o:spid="_x0000_s1026" style="position:absolute;margin-left:-57.9pt;margin-top:-46.55pt;width:623.5pt;height:63.3pt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" fillcolor="#963 [3206]" stroked="f"/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21AF779" wp14:editId="1F94AACF">
                <wp:simplePos x="0" y="0"/>
                <wp:positionH relativeFrom="column">
                  <wp:posOffset>-454660</wp:posOffset>
                </wp:positionH>
                <wp:positionV relativeFrom="paragraph">
                  <wp:posOffset>-436136</wp:posOffset>
                </wp:positionV>
                <wp:extent cx="7463155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315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918FB" w14:textId="56877B79" w:rsidR="001351ED" w:rsidRPr="006B4466" w:rsidRDefault="006B4466" w:rsidP="000C6CA1">
                            <w:pPr>
                              <w:jc w:val="center"/>
                              <w:rPr>
                                <w:color w:val="FFFFFF"/>
                                <w:sz w:val="36"/>
                                <w:lang w:val="es-MX"/>
                              </w:rPr>
                            </w:pPr>
                            <w:r w:rsidRPr="006B4466">
                              <w:rPr>
                                <w:color w:val="FFFFFF"/>
                                <w:sz w:val="36"/>
                                <w:lang w:val="es-MX"/>
                              </w:rPr>
                              <w:t>"Diseño y Desarrollo de</w:t>
                            </w:r>
                            <w:r w:rsidR="007E64C0">
                              <w:rPr>
                                <w:color w:val="FFFFFF"/>
                                <w:sz w:val="36"/>
                                <w:lang w:val="es-MX"/>
                              </w:rPr>
                              <w:t xml:space="preserve"> un Sistema</w:t>
                            </w:r>
                            <w:r w:rsidRPr="006B4466">
                              <w:rPr>
                                <w:color w:val="FFFFFF"/>
                                <w:sz w:val="36"/>
                                <w:lang w:val="es-MX"/>
                              </w:rPr>
                              <w:t xml:space="preserve"> para un Catálogo de Celulares"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AF779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35.8pt;margin-top:-34.35pt;width:587.65pt;height:45.8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" filled="f" stroked="f">
                <v:textbox>
                  <w:txbxContent>
                    <w:p w14:paraId="7EA918FB" w14:textId="56877B79" w:rsidR="001351ED" w:rsidRPr="006B4466" w:rsidRDefault="006B4466" w:rsidP="000C6CA1">
                      <w:pPr>
                        <w:jc w:val="center"/>
                        <w:rPr>
                          <w:color w:val="FFFFFF"/>
                          <w:sz w:val="36"/>
                          <w:lang w:val="es-MX"/>
                        </w:rPr>
                      </w:pPr>
                      <w:r w:rsidRPr="006B4466">
                        <w:rPr>
                          <w:color w:val="FFFFFF"/>
                          <w:sz w:val="36"/>
                          <w:lang w:val="es-MX"/>
                        </w:rPr>
                        <w:t>"Diseño y Desarrollo de</w:t>
                      </w:r>
                      <w:r w:rsidR="007E64C0">
                        <w:rPr>
                          <w:color w:val="FFFFFF"/>
                          <w:sz w:val="36"/>
                          <w:lang w:val="es-MX"/>
                        </w:rPr>
                        <w:t xml:space="preserve"> un Sistema</w:t>
                      </w:r>
                      <w:r w:rsidRPr="006B4466">
                        <w:rPr>
                          <w:color w:val="FFFFFF"/>
                          <w:sz w:val="36"/>
                          <w:lang w:val="es-MX"/>
                        </w:rPr>
                        <w:t xml:space="preserve"> para un Catálogo de Celulares"</w:t>
                      </w:r>
                    </w:p>
                  </w:txbxContent>
                </v:textbox>
              </v:shape>
            </w:pict>
          </mc:Fallback>
        </mc:AlternateContent>
      </w:r>
    </w:p>
    <w:p w14:paraId="3E179DFC" w14:textId="77777777" w:rsidR="004A73BF" w:rsidRPr="006621AA" w:rsidRDefault="004A73BF" w:rsidP="00B70876">
      <w:pPr>
        <w:tabs>
          <w:tab w:val="left" w:pos="10260"/>
        </w:tabs>
      </w:pPr>
    </w:p>
    <w:p w14:paraId="2B14B4D9" w14:textId="77777777" w:rsidR="004A73BF" w:rsidRPr="006621AA" w:rsidRDefault="004A73BF" w:rsidP="00B70876">
      <w:pPr>
        <w:tabs>
          <w:tab w:val="left" w:pos="10260"/>
        </w:tabs>
      </w:pPr>
    </w:p>
    <w:p w14:paraId="546ABCAD" w14:textId="77777777" w:rsidR="004A73BF" w:rsidRPr="006621AA" w:rsidRDefault="004A73BF" w:rsidP="00B70876">
      <w:pPr>
        <w:tabs>
          <w:tab w:val="left" w:pos="10260"/>
        </w:tabs>
      </w:pPr>
    </w:p>
    <w:p w14:paraId="1DD51C81" w14:textId="77777777" w:rsidR="004A73BF" w:rsidRPr="006621AA" w:rsidRDefault="004A73BF" w:rsidP="00B70876">
      <w:pPr>
        <w:tabs>
          <w:tab w:val="left" w:pos="10260"/>
        </w:tabs>
      </w:pPr>
    </w:p>
    <w:p w14:paraId="13B34AAC" w14:textId="77777777" w:rsidR="004A73BF" w:rsidRPr="006621AA" w:rsidRDefault="004A73BF" w:rsidP="00B70876">
      <w:pPr>
        <w:tabs>
          <w:tab w:val="left" w:pos="10260"/>
        </w:tabs>
      </w:pPr>
    </w:p>
    <w:p w14:paraId="604458BD" w14:textId="77777777" w:rsidR="004A73BF" w:rsidRPr="006621AA" w:rsidRDefault="004A73BF" w:rsidP="00B70876">
      <w:pPr>
        <w:tabs>
          <w:tab w:val="left" w:pos="10260"/>
        </w:tabs>
      </w:pPr>
    </w:p>
    <w:p w14:paraId="390D239A" w14:textId="77777777" w:rsidR="004A73BF" w:rsidRPr="006621AA" w:rsidRDefault="004A73BF" w:rsidP="00B70876">
      <w:pPr>
        <w:tabs>
          <w:tab w:val="left" w:pos="10260"/>
        </w:tabs>
      </w:pPr>
    </w:p>
    <w:p w14:paraId="481B95B9" w14:textId="77777777" w:rsidR="004A73BF" w:rsidRPr="006621AA" w:rsidRDefault="004A73BF" w:rsidP="00B70876">
      <w:pPr>
        <w:tabs>
          <w:tab w:val="left" w:pos="10260"/>
        </w:tabs>
      </w:pPr>
    </w:p>
    <w:p w14:paraId="654BBEAF" w14:textId="77777777" w:rsidR="004A73BF" w:rsidRPr="006621AA" w:rsidRDefault="004A73BF" w:rsidP="00B70876">
      <w:pPr>
        <w:tabs>
          <w:tab w:val="left" w:pos="10260"/>
        </w:tabs>
      </w:pPr>
    </w:p>
    <w:p w14:paraId="25DF2FAB" w14:textId="77777777" w:rsidR="004A73BF" w:rsidRPr="006621AA" w:rsidRDefault="004A73BF" w:rsidP="00B70876">
      <w:pPr>
        <w:tabs>
          <w:tab w:val="left" w:pos="10260"/>
        </w:tabs>
      </w:pPr>
    </w:p>
    <w:p w14:paraId="7E3482C4" w14:textId="77777777" w:rsidR="004A73BF" w:rsidRPr="006621AA" w:rsidRDefault="004A73BF" w:rsidP="00B70876">
      <w:pPr>
        <w:tabs>
          <w:tab w:val="left" w:pos="10260"/>
        </w:tabs>
      </w:pPr>
    </w:p>
    <w:p w14:paraId="3F899CA1" w14:textId="77777777" w:rsidR="004A73BF" w:rsidRPr="006621AA" w:rsidRDefault="004A73BF" w:rsidP="00B70876">
      <w:pPr>
        <w:tabs>
          <w:tab w:val="left" w:pos="10260"/>
        </w:tabs>
      </w:pPr>
    </w:p>
    <w:p w14:paraId="1D4A970B" w14:textId="77777777" w:rsidR="004A73BF" w:rsidRPr="006621AA" w:rsidRDefault="004A73BF" w:rsidP="00B70876">
      <w:pPr>
        <w:tabs>
          <w:tab w:val="left" w:pos="10260"/>
        </w:tabs>
      </w:pPr>
    </w:p>
    <w:p w14:paraId="51915092" w14:textId="77777777" w:rsidR="004A73BF" w:rsidRPr="006621AA" w:rsidRDefault="004A73BF" w:rsidP="00B70876">
      <w:pPr>
        <w:tabs>
          <w:tab w:val="left" w:pos="10260"/>
        </w:tabs>
      </w:pPr>
    </w:p>
    <w:p w14:paraId="4ECCC722" w14:textId="77777777" w:rsidR="004A73BF" w:rsidRPr="006621AA" w:rsidRDefault="004A73BF" w:rsidP="00B70876">
      <w:pPr>
        <w:tabs>
          <w:tab w:val="left" w:pos="10260"/>
        </w:tabs>
      </w:pPr>
    </w:p>
    <w:p w14:paraId="210031E1" w14:textId="77777777" w:rsidR="004A73BF" w:rsidRPr="006621AA" w:rsidRDefault="004A73BF" w:rsidP="00B70876">
      <w:pPr>
        <w:tabs>
          <w:tab w:val="left" w:pos="10260"/>
        </w:tabs>
      </w:pPr>
    </w:p>
    <w:p w14:paraId="1F864601" w14:textId="77777777" w:rsidR="004A73BF" w:rsidRPr="006621AA" w:rsidRDefault="004A73BF" w:rsidP="00B70876">
      <w:pPr>
        <w:tabs>
          <w:tab w:val="left" w:pos="10260"/>
        </w:tabs>
      </w:pPr>
    </w:p>
    <w:p w14:paraId="7D384FDA" w14:textId="77777777" w:rsidR="001C3E2F" w:rsidRPr="006621AA" w:rsidRDefault="001C3E2F" w:rsidP="00B70876">
      <w:pPr>
        <w:tabs>
          <w:tab w:val="left" w:pos="10260"/>
        </w:tabs>
      </w:pPr>
    </w:p>
    <w:p w14:paraId="745C66F0" w14:textId="77777777" w:rsidR="004A73BF" w:rsidRPr="006621AA" w:rsidRDefault="004A73BF" w:rsidP="00B70876">
      <w:pPr>
        <w:tabs>
          <w:tab w:val="left" w:pos="10260"/>
        </w:tabs>
      </w:pPr>
    </w:p>
    <w:p w14:paraId="17E5F210" w14:textId="77777777" w:rsidR="004A73BF" w:rsidRPr="006621AA" w:rsidRDefault="004A73BF" w:rsidP="00B70876">
      <w:pPr>
        <w:tabs>
          <w:tab w:val="left" w:pos="10260"/>
        </w:tabs>
      </w:pPr>
    </w:p>
    <w:p w14:paraId="6B840070" w14:textId="77777777" w:rsidR="004A73BF" w:rsidRPr="006621AA" w:rsidRDefault="004A73BF" w:rsidP="00B70876">
      <w:pPr>
        <w:tabs>
          <w:tab w:val="left" w:pos="10260"/>
        </w:tabs>
      </w:pPr>
    </w:p>
    <w:p w14:paraId="4211C478" w14:textId="77777777" w:rsidR="004A73BF" w:rsidRPr="006621AA" w:rsidRDefault="004A73BF" w:rsidP="00B70876">
      <w:pPr>
        <w:tabs>
          <w:tab w:val="left" w:pos="10260"/>
        </w:tabs>
      </w:pPr>
    </w:p>
    <w:p w14:paraId="3EAB0C21" w14:textId="77777777" w:rsidR="00B70876" w:rsidRPr="006621AA" w:rsidRDefault="00B70876" w:rsidP="00B70876">
      <w:pPr>
        <w:tabs>
          <w:tab w:val="left" w:pos="10260"/>
        </w:tabs>
      </w:pPr>
    </w:p>
    <w:p w14:paraId="42FD3457" w14:textId="77777777" w:rsidR="001351ED" w:rsidRPr="006621AA" w:rsidRDefault="001351ED" w:rsidP="001351ED">
      <w:pPr>
        <w:tabs>
          <w:tab w:val="left" w:pos="10260"/>
        </w:tabs>
      </w:pPr>
    </w:p>
    <w:p w14:paraId="06CDCC18" w14:textId="77777777" w:rsidR="001351ED" w:rsidRPr="006621AA" w:rsidRDefault="000C6CA1"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2569967A" wp14:editId="5EBE808A">
                <wp:simplePos x="0" y="0"/>
                <wp:positionH relativeFrom="column">
                  <wp:posOffset>0</wp:posOffset>
                </wp:positionH>
                <wp:positionV relativeFrom="page">
                  <wp:posOffset>7810500</wp:posOffset>
                </wp:positionV>
                <wp:extent cx="4429125" cy="1909445"/>
                <wp:effectExtent l="0" t="0" r="9525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909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31FFE" w14:textId="77777777" w:rsidR="002238EA" w:rsidRPr="00253A5A" w:rsidRDefault="006B4466" w:rsidP="00253A5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72"/>
                              </w:rPr>
                              <w:t>Store Cell</w:t>
                            </w:r>
                          </w:p>
                          <w:p w14:paraId="3D2F1A28" w14:textId="77777777" w:rsidR="007B7D0C" w:rsidRPr="00253A5A" w:rsidRDefault="006B4466" w:rsidP="00253A5A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8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</w:rPr>
                              <w:t>Catalogo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98D22" id="Text Box 4" o:spid="_x0000_s1027" type="#_x0000_t202" style="position:absolute;margin-left:0;margin-top:615pt;width:348.75pt;height:150.35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2238EA" w:rsidRPr="00253A5A" w:rsidRDefault="006B4466" w:rsidP="00253A5A">
                      <w:pPr>
                        <w:rPr>
                          <w:b/>
                          <w:bCs/>
                          <w:color w:val="FFFFFF" w:themeColor="background1"/>
                          <w:sz w:val="144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44"/>
                          <w:szCs w:val="72"/>
                        </w:rPr>
                        <w:t>Store Cell</w:t>
                      </w:r>
                    </w:p>
                    <w:p w:rsidR="007B7D0C" w:rsidRPr="00253A5A" w:rsidRDefault="006B4466" w:rsidP="00253A5A">
                      <w:pPr>
                        <w:rPr>
                          <w:rStyle w:val="sowc"/>
                          <w:b/>
                          <w:color w:val="FFFFFF" w:themeColor="background1"/>
                          <w:sz w:val="48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0"/>
                        </w:rPr>
                        <w:t>Catalogo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351ED" w:rsidRPr="006621AA">
        <w:br w:type="page"/>
      </w:r>
    </w:p>
    <w:p w14:paraId="201B6A12" w14:textId="77777777" w:rsidR="00B70876" w:rsidRPr="006621AA" w:rsidRDefault="00806502" w:rsidP="005117AC">
      <w:pPr>
        <w:tabs>
          <w:tab w:val="left" w:pos="10260"/>
        </w:tabs>
        <w:jc w:val="center"/>
        <w:rPr>
          <w:b/>
          <w:bCs/>
          <w:color w:val="663333" w:themeColor="accent2"/>
          <w:kern w:val="32"/>
          <w:sz w:val="36"/>
        </w:rPr>
      </w:pPr>
      <w:r>
        <w:rPr>
          <w:b/>
          <w:bCs/>
          <w:color w:val="663333" w:themeColor="accent2"/>
          <w:kern w:val="32"/>
          <w:sz w:val="36"/>
        </w:rPr>
        <w:lastRenderedPageBreak/>
        <w:t>Índice</w:t>
      </w:r>
    </w:p>
    <w:p w14:paraId="56C0F49A" w14:textId="77777777" w:rsidR="001351ED" w:rsidRPr="006621AA" w:rsidRDefault="001351ED" w:rsidP="00E25B76">
      <w:pPr>
        <w:tabs>
          <w:tab w:val="left" w:pos="10260"/>
        </w:tabs>
        <w:jc w:val="both"/>
        <w:rPr>
          <w:sz w:val="20"/>
        </w:rPr>
      </w:pPr>
    </w:p>
    <w:p w14:paraId="43749D66" w14:textId="77777777" w:rsidR="00B70876" w:rsidRPr="006621AA" w:rsidRDefault="00806502" w:rsidP="00E25B76">
      <w:pPr>
        <w:pStyle w:val="Prrafodelista"/>
        <w:numPr>
          <w:ilvl w:val="0"/>
          <w:numId w:val="3"/>
        </w:numPr>
        <w:tabs>
          <w:tab w:val="left" w:pos="10260"/>
        </w:tabs>
        <w:spacing w:line="276" w:lineRule="auto"/>
        <w:jc w:val="both"/>
        <w:rPr>
          <w:b/>
          <w:color w:val="EE3F0A" w:themeColor="accent1"/>
          <w:sz w:val="28"/>
        </w:rPr>
      </w:pPr>
      <w:r>
        <w:rPr>
          <w:b/>
          <w:color w:val="EE3F0A" w:themeColor="accent1"/>
          <w:sz w:val="28"/>
        </w:rPr>
        <w:t>Introducción</w:t>
      </w:r>
    </w:p>
    <w:p w14:paraId="6BC729A5" w14:textId="77777777" w:rsidR="00A826FE" w:rsidRPr="006621AA" w:rsidRDefault="00806502" w:rsidP="00E25B76">
      <w:pPr>
        <w:pStyle w:val="Prrafodelista"/>
        <w:numPr>
          <w:ilvl w:val="0"/>
          <w:numId w:val="3"/>
        </w:numPr>
        <w:tabs>
          <w:tab w:val="left" w:pos="10260"/>
        </w:tabs>
        <w:spacing w:line="276" w:lineRule="auto"/>
        <w:jc w:val="both"/>
        <w:rPr>
          <w:b/>
          <w:color w:val="EE3F0A" w:themeColor="accent1"/>
          <w:sz w:val="28"/>
        </w:rPr>
      </w:pPr>
      <w:r>
        <w:rPr>
          <w:b/>
          <w:color w:val="EE3F0A" w:themeColor="accent1"/>
          <w:sz w:val="28"/>
        </w:rPr>
        <w:t>Marco Teórico</w:t>
      </w:r>
    </w:p>
    <w:p w14:paraId="529585BE" w14:textId="37193294" w:rsidR="00A826FE" w:rsidRPr="006621AA" w:rsidRDefault="007E64C0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Sistema</w:t>
      </w:r>
      <w:r w:rsidR="00806502">
        <w:t xml:space="preserve"> Relacional</w:t>
      </w:r>
    </w:p>
    <w:p w14:paraId="4D38ABF4" w14:textId="46409215"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 xml:space="preserve">Modelado de </w:t>
      </w:r>
      <w:r w:rsidR="007E64C0">
        <w:t>Datos</w:t>
      </w:r>
    </w:p>
    <w:p w14:paraId="122998FE" w14:textId="77777777"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Revisión de Literatura</w:t>
      </w:r>
    </w:p>
    <w:p w14:paraId="60DF0A95" w14:textId="77777777" w:rsidR="00A826FE" w:rsidRPr="006621AA" w:rsidRDefault="00806502" w:rsidP="00E25B76">
      <w:pPr>
        <w:pStyle w:val="Prrafodelista"/>
        <w:numPr>
          <w:ilvl w:val="0"/>
          <w:numId w:val="3"/>
        </w:numPr>
        <w:tabs>
          <w:tab w:val="left" w:pos="10260"/>
        </w:tabs>
        <w:spacing w:line="276" w:lineRule="auto"/>
        <w:jc w:val="both"/>
        <w:rPr>
          <w:b/>
          <w:color w:val="EE3F0A" w:themeColor="accent1"/>
          <w:sz w:val="28"/>
        </w:rPr>
      </w:pPr>
      <w:r>
        <w:rPr>
          <w:b/>
          <w:color w:val="EE3F0A" w:themeColor="accent1"/>
          <w:sz w:val="28"/>
        </w:rPr>
        <w:t>Metodología</w:t>
      </w:r>
    </w:p>
    <w:p w14:paraId="67A5ECD0" w14:textId="77777777"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Requisitos del Sistema</w:t>
      </w:r>
    </w:p>
    <w:p w14:paraId="637ADCF9" w14:textId="77777777"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Proceso de Desarrollo</w:t>
      </w:r>
    </w:p>
    <w:p w14:paraId="7B7C2E7F" w14:textId="77777777"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Herramientas y Entornos de Desarrollo</w:t>
      </w:r>
    </w:p>
    <w:p w14:paraId="6610A982" w14:textId="03499577" w:rsidR="00A826FE" w:rsidRPr="006621AA" w:rsidRDefault="00806502" w:rsidP="00E25B76">
      <w:pPr>
        <w:pStyle w:val="Prrafodelista"/>
        <w:numPr>
          <w:ilvl w:val="0"/>
          <w:numId w:val="3"/>
        </w:numPr>
        <w:tabs>
          <w:tab w:val="left" w:pos="10260"/>
        </w:tabs>
        <w:spacing w:line="276" w:lineRule="auto"/>
        <w:jc w:val="both"/>
        <w:rPr>
          <w:b/>
          <w:color w:val="EE3F0A" w:themeColor="accent1"/>
          <w:sz w:val="28"/>
        </w:rPr>
      </w:pPr>
      <w:r>
        <w:rPr>
          <w:b/>
          <w:color w:val="EE3F0A" w:themeColor="accent1"/>
          <w:sz w:val="28"/>
        </w:rPr>
        <w:t>Diseño de</w:t>
      </w:r>
      <w:r w:rsidR="007E64C0">
        <w:rPr>
          <w:b/>
          <w:color w:val="EE3F0A" w:themeColor="accent1"/>
          <w:sz w:val="28"/>
        </w:rPr>
        <w:t>l Sistema</w:t>
      </w:r>
    </w:p>
    <w:p w14:paraId="2843C54E" w14:textId="77777777"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Modelo Entidad-Relación</w:t>
      </w:r>
    </w:p>
    <w:p w14:paraId="4AF51C73" w14:textId="7974D7B2"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Esquema de</w:t>
      </w:r>
      <w:r w:rsidR="007E64C0">
        <w:t>l Sistema</w:t>
      </w:r>
    </w:p>
    <w:p w14:paraId="38513CD2" w14:textId="77777777" w:rsidR="00A826FE" w:rsidRPr="006621AA" w:rsidRDefault="00806502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Normalización</w:t>
      </w:r>
    </w:p>
    <w:p w14:paraId="1F972459" w14:textId="77777777" w:rsidR="00A826FE" w:rsidRPr="006621AA" w:rsidRDefault="000B65DB" w:rsidP="00E25B76">
      <w:pPr>
        <w:pStyle w:val="Prrafodelista"/>
        <w:numPr>
          <w:ilvl w:val="0"/>
          <w:numId w:val="3"/>
        </w:numPr>
        <w:tabs>
          <w:tab w:val="left" w:pos="10260"/>
        </w:tabs>
        <w:spacing w:line="276" w:lineRule="auto"/>
        <w:jc w:val="both"/>
        <w:rPr>
          <w:b/>
          <w:color w:val="EE3F0A" w:themeColor="accent1"/>
          <w:sz w:val="28"/>
        </w:rPr>
      </w:pPr>
      <w:r>
        <w:rPr>
          <w:b/>
          <w:color w:val="EE3F0A" w:themeColor="accent1"/>
          <w:sz w:val="28"/>
        </w:rPr>
        <w:t>Implementación</w:t>
      </w:r>
    </w:p>
    <w:p w14:paraId="045A3EEE" w14:textId="1DA70D47" w:rsidR="00A826FE" w:rsidRPr="006621AA" w:rsidRDefault="000B65DB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Creación de</w:t>
      </w:r>
      <w:r w:rsidR="007E64C0">
        <w:t>l Sistema</w:t>
      </w:r>
    </w:p>
    <w:p w14:paraId="152CE6B6" w14:textId="77777777" w:rsidR="00F70E5A" w:rsidRPr="00F70E5A" w:rsidRDefault="000B65DB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Población de Datos</w:t>
      </w:r>
      <w:r w:rsidR="00F70E5A" w:rsidRPr="00E40049">
        <w:rPr>
          <w:b/>
          <w:color w:val="EE3F0A" w:themeColor="accent1"/>
          <w:sz w:val="28"/>
        </w:rPr>
        <w:t xml:space="preserve">     </w:t>
      </w:r>
    </w:p>
    <w:p w14:paraId="769B9B12" w14:textId="77777777" w:rsidR="001351ED" w:rsidRPr="006621AA" w:rsidRDefault="00F70E5A" w:rsidP="00E25B76">
      <w:pPr>
        <w:pStyle w:val="Prrafodelista"/>
        <w:numPr>
          <w:ilvl w:val="0"/>
          <w:numId w:val="3"/>
        </w:numPr>
        <w:tabs>
          <w:tab w:val="left" w:pos="10260"/>
        </w:tabs>
        <w:spacing w:line="276" w:lineRule="auto"/>
        <w:jc w:val="both"/>
        <w:rPr>
          <w:b/>
          <w:color w:val="EE3F0A" w:themeColor="accent1"/>
          <w:sz w:val="28"/>
        </w:rPr>
      </w:pPr>
      <w:r>
        <w:rPr>
          <w:b/>
          <w:color w:val="EE3F0A" w:themeColor="accent1"/>
          <w:sz w:val="28"/>
        </w:rPr>
        <w:t>Resultados</w:t>
      </w:r>
    </w:p>
    <w:p w14:paraId="4A990244" w14:textId="77777777" w:rsidR="001351ED" w:rsidRPr="006621AA" w:rsidRDefault="00F70E5A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Evaluación de Funcionalidades</w:t>
      </w:r>
    </w:p>
    <w:p w14:paraId="6AF8C6F0" w14:textId="77777777" w:rsidR="001351ED" w:rsidRDefault="00F70E5A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Pruebas de Consistencia</w:t>
      </w:r>
    </w:p>
    <w:p w14:paraId="64F4D607" w14:textId="77777777" w:rsidR="00F70E5A" w:rsidRPr="006621AA" w:rsidRDefault="00F70E5A" w:rsidP="00E25B76">
      <w:pPr>
        <w:pStyle w:val="Prrafodelista"/>
        <w:numPr>
          <w:ilvl w:val="1"/>
          <w:numId w:val="3"/>
        </w:numPr>
        <w:tabs>
          <w:tab w:val="left" w:pos="10260"/>
        </w:tabs>
        <w:spacing w:line="276" w:lineRule="auto"/>
        <w:jc w:val="both"/>
      </w:pPr>
      <w:r>
        <w:t>Optimización de Consultas</w:t>
      </w:r>
    </w:p>
    <w:p w14:paraId="1FC3B9AA" w14:textId="77777777" w:rsidR="006817B4" w:rsidRDefault="006817B4" w:rsidP="00E25B76">
      <w:pPr>
        <w:pStyle w:val="Prrafodelista"/>
        <w:numPr>
          <w:ilvl w:val="0"/>
          <w:numId w:val="3"/>
        </w:numPr>
        <w:tabs>
          <w:tab w:val="left" w:pos="10260"/>
        </w:tabs>
        <w:spacing w:line="276" w:lineRule="auto"/>
        <w:jc w:val="both"/>
        <w:rPr>
          <w:b/>
          <w:color w:val="EE3F0A" w:themeColor="accent1"/>
          <w:sz w:val="28"/>
        </w:rPr>
      </w:pPr>
      <w:r>
        <w:rPr>
          <w:b/>
          <w:color w:val="EE3F0A" w:themeColor="accent1"/>
          <w:sz w:val="28"/>
        </w:rPr>
        <w:t>Conclusión</w:t>
      </w:r>
    </w:p>
    <w:p w14:paraId="32B6708C" w14:textId="77777777" w:rsidR="006817B4" w:rsidRDefault="006817B4" w:rsidP="00E25B76">
      <w:pPr>
        <w:pStyle w:val="Prrafodelista"/>
        <w:tabs>
          <w:tab w:val="left" w:pos="10260"/>
        </w:tabs>
        <w:spacing w:line="276" w:lineRule="auto"/>
        <w:ind w:left="360"/>
        <w:jc w:val="both"/>
      </w:pPr>
      <w:r w:rsidRPr="006817B4">
        <w:rPr>
          <w:sz w:val="28"/>
        </w:rPr>
        <w:t xml:space="preserve">7.1 </w:t>
      </w:r>
      <w:r>
        <w:t>Resumen de Resultados</w:t>
      </w:r>
    </w:p>
    <w:p w14:paraId="1C0870C5" w14:textId="77777777" w:rsidR="006817B4" w:rsidRDefault="006817B4" w:rsidP="00E25B76">
      <w:pPr>
        <w:pStyle w:val="Prrafodelista"/>
        <w:tabs>
          <w:tab w:val="left" w:pos="10260"/>
        </w:tabs>
        <w:spacing w:line="276" w:lineRule="auto"/>
        <w:ind w:left="360"/>
        <w:jc w:val="both"/>
      </w:pPr>
      <w:r>
        <w:rPr>
          <w:sz w:val="28"/>
        </w:rPr>
        <w:t xml:space="preserve">7.2 </w:t>
      </w:r>
      <w:r>
        <w:t>Contribuciones del Proyecto</w:t>
      </w:r>
    </w:p>
    <w:p w14:paraId="0ADAFB1A" w14:textId="77777777" w:rsidR="006817B4" w:rsidRPr="006817B4" w:rsidRDefault="006817B4" w:rsidP="00E25B76">
      <w:pPr>
        <w:pStyle w:val="Prrafodelista"/>
        <w:tabs>
          <w:tab w:val="left" w:pos="10260"/>
        </w:tabs>
        <w:spacing w:line="276" w:lineRule="auto"/>
        <w:ind w:left="360"/>
        <w:jc w:val="both"/>
        <w:rPr>
          <w:sz w:val="28"/>
        </w:rPr>
      </w:pPr>
      <w:r>
        <w:rPr>
          <w:sz w:val="28"/>
        </w:rPr>
        <w:t xml:space="preserve">7.3 </w:t>
      </w:r>
      <w:r>
        <w:t>Trabajo Futuro</w:t>
      </w:r>
    </w:p>
    <w:p w14:paraId="0DDFDD81" w14:textId="77777777" w:rsidR="001C3E2F" w:rsidRPr="006817B4" w:rsidRDefault="001C3E2F" w:rsidP="001351ED">
      <w:pPr>
        <w:pStyle w:val="Prrafodelista"/>
        <w:numPr>
          <w:ilvl w:val="0"/>
          <w:numId w:val="3"/>
        </w:numPr>
        <w:tabs>
          <w:tab w:val="left" w:pos="10260"/>
        </w:tabs>
        <w:spacing w:line="276" w:lineRule="auto"/>
        <w:rPr>
          <w:b/>
          <w:color w:val="EE3F0A" w:themeColor="accent1"/>
          <w:sz w:val="28"/>
        </w:rPr>
      </w:pPr>
      <w:r w:rsidRPr="006621AA">
        <w:br w:type="page"/>
      </w:r>
    </w:p>
    <w:p w14:paraId="60415529" w14:textId="77777777" w:rsidR="004A73BF" w:rsidRPr="006621AA" w:rsidRDefault="007C61A8" w:rsidP="00E25B76">
      <w:pPr>
        <w:tabs>
          <w:tab w:val="left" w:pos="10260"/>
        </w:tabs>
        <w:jc w:val="both"/>
      </w:pPr>
      <w:r w:rsidRPr="006621AA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D560D24" wp14:editId="79430434">
                <wp:simplePos x="0" y="0"/>
                <wp:positionH relativeFrom="column">
                  <wp:posOffset>-314325</wp:posOffset>
                </wp:positionH>
                <wp:positionV relativeFrom="paragraph">
                  <wp:posOffset>-146685</wp:posOffset>
                </wp:positionV>
                <wp:extent cx="7646035" cy="548640"/>
                <wp:effectExtent l="0" t="0" r="0" b="38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6035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9BB4E" w14:textId="77777777" w:rsidR="007C61A8" w:rsidRPr="006621AA" w:rsidRDefault="003056BC" w:rsidP="007C61A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60CD1" id="Rectangle 11" o:spid="_x0000_s1028" style="position:absolute;margin-left:-24.75pt;margin-top:-11.55pt;width:602.0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" fillcolor="#ee3f0a [3204]" stroked="f" strokeweight="2pt">
                <v:textbox>
                  <w:txbxContent>
                    <w:p w:rsidR="007C61A8" w:rsidRPr="006621AA" w:rsidRDefault="003056BC" w:rsidP="007C61A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s-MX"/>
                        </w:rPr>
                        <w:t>Introducción</w:t>
                      </w:r>
                    </w:p>
                  </w:txbxContent>
                </v:textbox>
              </v:rect>
            </w:pict>
          </mc:Fallback>
        </mc:AlternateContent>
      </w:r>
    </w:p>
    <w:p w14:paraId="456CE1AF" w14:textId="77777777" w:rsidR="004A73BF" w:rsidRPr="006621AA" w:rsidRDefault="004A73BF" w:rsidP="00E25B76">
      <w:pPr>
        <w:tabs>
          <w:tab w:val="left" w:pos="360"/>
          <w:tab w:val="left" w:pos="10260"/>
          <w:tab w:val="left" w:pos="11520"/>
          <w:tab w:val="left" w:pos="12060"/>
        </w:tabs>
        <w:jc w:val="both"/>
      </w:pPr>
    </w:p>
    <w:p w14:paraId="7D1ABD9A" w14:textId="77777777" w:rsidR="004A73BF" w:rsidRPr="006621AA" w:rsidRDefault="004A73BF" w:rsidP="00E25B76">
      <w:pPr>
        <w:tabs>
          <w:tab w:val="left" w:pos="10260"/>
        </w:tabs>
        <w:jc w:val="both"/>
      </w:pPr>
    </w:p>
    <w:p w14:paraId="05E8C4A5" w14:textId="77777777" w:rsidR="00F0441F" w:rsidRPr="006621AA" w:rsidRDefault="00F0441F" w:rsidP="00E25B76">
      <w:pPr>
        <w:tabs>
          <w:tab w:val="left" w:pos="10260"/>
        </w:tabs>
        <w:jc w:val="both"/>
      </w:pPr>
    </w:p>
    <w:p w14:paraId="4DCC9F9E" w14:textId="77777777" w:rsidR="00A87BD2" w:rsidRPr="006621AA" w:rsidRDefault="00A87BD2" w:rsidP="00E25B76">
      <w:pPr>
        <w:pStyle w:val="MyHeadtitle"/>
        <w:spacing w:before="0" w:after="0" w:line="276" w:lineRule="auto"/>
        <w:jc w:val="both"/>
        <w:rPr>
          <w:rFonts w:ascii="Times New Roman" w:hAnsi="Times New Roman" w:cs="Times New Roman"/>
          <w:color w:val="663333" w:themeColor="accent2"/>
          <w:sz w:val="40"/>
          <w:szCs w:val="24"/>
        </w:rPr>
        <w:sectPr w:rsidR="00A87BD2" w:rsidRPr="006621AA" w:rsidSect="00A87BD2">
          <w:footerReference w:type="default" r:id="rId9"/>
          <w:pgSz w:w="12240" w:h="15840" w:code="1"/>
          <w:pgMar w:top="810" w:right="990" w:bottom="1620" w:left="990" w:header="360" w:footer="371" w:gutter="0"/>
          <w:cols w:space="708"/>
          <w:docGrid w:linePitch="360"/>
        </w:sectPr>
      </w:pPr>
    </w:p>
    <w:p w14:paraId="3E145AA6" w14:textId="661CB7B2" w:rsidR="00A87BD2" w:rsidRDefault="003056BC" w:rsidP="00E25B76">
      <w:pPr>
        <w:tabs>
          <w:tab w:val="left" w:pos="10260"/>
        </w:tabs>
        <w:jc w:val="both"/>
        <w:rPr>
          <w:szCs w:val="14"/>
        </w:rPr>
      </w:pPr>
      <w:r w:rsidRPr="005117AC">
        <w:rPr>
          <w:szCs w:val="14"/>
        </w:rPr>
        <w:t xml:space="preserve">La correcta gestión de la información sobre celulares es crucial para las tiendas y plataformas de venta en línea que buscan proporcionar a los clientes información precisa y actualizada sobre los productos disponibles. Este proyecto tiene como objetivo diseñar y desarrollar </w:t>
      </w:r>
      <w:r w:rsidR="00F5769D">
        <w:rPr>
          <w:szCs w:val="14"/>
        </w:rPr>
        <w:t>un sistema</w:t>
      </w:r>
      <w:r w:rsidRPr="005117AC">
        <w:rPr>
          <w:szCs w:val="14"/>
        </w:rPr>
        <w:t xml:space="preserve"> que permita un manejo eficiente y organizado de la información sobre celulares. </w:t>
      </w:r>
      <w:r w:rsidR="00F5769D">
        <w:rPr>
          <w:szCs w:val="14"/>
        </w:rPr>
        <w:t>El sistema</w:t>
      </w:r>
      <w:r w:rsidRPr="005117AC">
        <w:rPr>
          <w:szCs w:val="14"/>
        </w:rPr>
        <w:t xml:space="preserve"> estará </w:t>
      </w:r>
      <w:r w:rsidR="00F5769D" w:rsidRPr="005117AC">
        <w:rPr>
          <w:szCs w:val="14"/>
        </w:rPr>
        <w:t>estructurado</w:t>
      </w:r>
      <w:r w:rsidRPr="005117AC">
        <w:rPr>
          <w:szCs w:val="14"/>
        </w:rPr>
        <w:t xml:space="preserve"> para </w:t>
      </w:r>
      <w:r w:rsidR="00F5769D">
        <w:rPr>
          <w:szCs w:val="14"/>
        </w:rPr>
        <w:t>introducir</w:t>
      </w:r>
      <w:r w:rsidRPr="005117AC">
        <w:rPr>
          <w:szCs w:val="14"/>
        </w:rPr>
        <w:t xml:space="preserve"> información</w:t>
      </w:r>
      <w:r w:rsidR="00E25B76" w:rsidRPr="005117AC">
        <w:rPr>
          <w:szCs w:val="14"/>
        </w:rPr>
        <w:t xml:space="preserve"> </w:t>
      </w:r>
      <w:r w:rsidRPr="005117AC">
        <w:rPr>
          <w:szCs w:val="14"/>
        </w:rPr>
        <w:t>detallada sobre las características técnicas, precios, marcas y disponibilidad de los modelos de teléfonos móviles.</w:t>
      </w:r>
    </w:p>
    <w:p w14:paraId="2DE65B83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795175D2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B052ED6" wp14:editId="30E2899B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477000" cy="2257425"/>
                <wp:effectExtent l="0" t="0" r="0" b="952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257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9F617" w14:textId="77777777" w:rsidR="006C7324" w:rsidRPr="006621AA" w:rsidRDefault="003056BC" w:rsidP="00E25B7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Resumen</w:t>
                            </w:r>
                          </w:p>
                          <w:p w14:paraId="20D2C565" w14:textId="77777777" w:rsidR="006C7324" w:rsidRPr="006621AA" w:rsidRDefault="006C7324" w:rsidP="00E25B76">
                            <w:pPr>
                              <w:jc w:val="both"/>
                              <w:rPr>
                                <w:sz w:val="32"/>
                              </w:rPr>
                            </w:pPr>
                          </w:p>
                          <w:p w14:paraId="50EB830A" w14:textId="13EE88EB" w:rsidR="006C7324" w:rsidRPr="006621AA" w:rsidRDefault="003056BC" w:rsidP="00E25B76">
                            <w:pPr>
                              <w:jc w:val="both"/>
                              <w:rPr>
                                <w:lang w:val="en"/>
                              </w:rPr>
                            </w:pPr>
                            <w:r>
                              <w:t>En el mercado actual, las tiendas y plataformas de venta en línea requieren una gestión eficiente de la información sobre los celulares que ofrecen. Este informe describe el diseño y desarrollo de un</w:t>
                            </w:r>
                            <w:r w:rsidR="00F5769D">
                              <w:t xml:space="preserve"> sistema</w:t>
                            </w:r>
                            <w:r>
                              <w:t xml:space="preserve"> destinada a </w:t>
                            </w:r>
                            <w:r w:rsidR="00F5769D">
                              <w:t>registrar</w:t>
                            </w:r>
                            <w:r>
                              <w:t xml:space="preserve"> y gestionar datos detallados sobre diversos modelos de teléfonos móviles. </w:t>
                            </w:r>
                            <w:r w:rsidR="00F5769D">
                              <w:t>El sistema</w:t>
                            </w:r>
                            <w:r>
                              <w:t xml:space="preserve"> incluye información sobre características técnicas, precios, marcas y disponibilidad. Se presentan los requisitos del sistema, la estructura de</w:t>
                            </w:r>
                            <w:r w:rsidR="00F5769D">
                              <w:t>l sistema</w:t>
                            </w:r>
                            <w:r>
                              <w:t>, y se evalúan los resultados obtenidos tras su implementación.</w:t>
                            </w:r>
                          </w:p>
                          <w:p w14:paraId="760EFE2E" w14:textId="77777777" w:rsidR="00E25B76" w:rsidRDefault="00E25B76"/>
                        </w:txbxContent>
                      </wps:txbx>
                      <wps:bodyPr rot="0" spcFirstLastPara="0" vertOverflow="overflow" horzOverflow="overflow" vert="horz" wrap="square" lIns="274320" tIns="274320" rIns="274320" bIns="2743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52ED6" id="Rectangle 198" o:spid="_x0000_s1029" style="position:absolute;left:0;text-align:left;margin-left:0;margin-top:.4pt;width:510pt;height:177.75pt;z-index:251636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" fillcolor="#ee3f0a [3204]" stroked="f" strokeweight="2pt">
                <v:textbox inset="21.6pt,21.6pt,21.6pt,21.6pt">
                  <w:txbxContent>
                    <w:p w14:paraId="6C29F617" w14:textId="77777777" w:rsidR="006C7324" w:rsidRPr="006621AA" w:rsidRDefault="003056BC" w:rsidP="00E25B7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Resumen</w:t>
                      </w:r>
                    </w:p>
                    <w:p w14:paraId="20D2C565" w14:textId="77777777" w:rsidR="006C7324" w:rsidRPr="006621AA" w:rsidRDefault="006C7324" w:rsidP="00E25B76">
                      <w:pPr>
                        <w:jc w:val="both"/>
                        <w:rPr>
                          <w:sz w:val="32"/>
                        </w:rPr>
                      </w:pPr>
                    </w:p>
                    <w:p w14:paraId="50EB830A" w14:textId="13EE88EB" w:rsidR="006C7324" w:rsidRPr="006621AA" w:rsidRDefault="003056BC" w:rsidP="00E25B76">
                      <w:pPr>
                        <w:jc w:val="both"/>
                        <w:rPr>
                          <w:lang w:val="en"/>
                        </w:rPr>
                      </w:pPr>
                      <w:r>
                        <w:t>En el mercado actual, las tiendas y plataformas de venta en línea requieren una gestión eficiente de la información sobre los celulares que ofrecen. Este informe describe el diseño y desarrollo de un</w:t>
                      </w:r>
                      <w:r w:rsidR="00F5769D">
                        <w:t xml:space="preserve"> sistema</w:t>
                      </w:r>
                      <w:r>
                        <w:t xml:space="preserve"> destinada a </w:t>
                      </w:r>
                      <w:r w:rsidR="00F5769D">
                        <w:t>registrar</w:t>
                      </w:r>
                      <w:r>
                        <w:t xml:space="preserve"> y gestionar datos detallados sobre diversos modelos de teléfonos móviles. </w:t>
                      </w:r>
                      <w:r w:rsidR="00F5769D">
                        <w:t>El sistema</w:t>
                      </w:r>
                      <w:r>
                        <w:t xml:space="preserve"> incluye información sobre características técnicas, precios, marcas y disponibilidad. Se presentan los requisitos del sistema, la estructura de</w:t>
                      </w:r>
                      <w:r w:rsidR="00F5769D">
                        <w:t>l sistema</w:t>
                      </w:r>
                      <w:r>
                        <w:t>, y se evalúan los resultados obtenidos tras su implementación.</w:t>
                      </w:r>
                    </w:p>
                    <w:p w14:paraId="760EFE2E" w14:textId="77777777" w:rsidR="00E25B76" w:rsidRDefault="00E25B76"/>
                  </w:txbxContent>
                </v:textbox>
                <w10:wrap anchorx="margin"/>
              </v:rect>
            </w:pict>
          </mc:Fallback>
        </mc:AlternateContent>
      </w:r>
    </w:p>
    <w:p w14:paraId="4521F333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427BB362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1E9D97DC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1ED7A3EC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51B855C5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27BF59E2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72E7FB7B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48A7895B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5E4D42A5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5502A4EF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617E3B5D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42B8571F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34F30F2A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6B997BFF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DC5CC2E" wp14:editId="28370EDA">
                <wp:simplePos x="0" y="0"/>
                <wp:positionH relativeFrom="page">
                  <wp:align>left</wp:align>
                </wp:positionH>
                <wp:positionV relativeFrom="paragraph">
                  <wp:posOffset>134620</wp:posOffset>
                </wp:positionV>
                <wp:extent cx="7644384" cy="548640"/>
                <wp:effectExtent l="0" t="0" r="0" b="381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384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562F2" w14:textId="77777777" w:rsidR="003A78C1" w:rsidRPr="006621AA" w:rsidRDefault="003A78C1" w:rsidP="003A78C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6621AA">
                              <w:t xml:space="preserve"> </w:t>
                            </w:r>
                            <w:r w:rsidR="003056BC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Marco Teórico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4727B" id="Rectangle 199" o:spid="_x0000_s1030" style="position:absolute;left:0;text-align:left;margin-left:0;margin-top:10.6pt;width:601.9pt;height:43.2pt;z-index:2516382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" fillcolor="#ee3f0a [3204]" stroked="f" strokeweight="2pt">
                <v:textbox>
                  <w:txbxContent>
                    <w:p w:rsidR="003A78C1" w:rsidRPr="006621AA" w:rsidRDefault="003A78C1" w:rsidP="003A78C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6621AA">
                        <w:t xml:space="preserve"> </w:t>
                      </w:r>
                      <w:r w:rsidR="003056BC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Marco Teórico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A36D93F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25395095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22D52000" w14:textId="77777777" w:rsid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6539587E" w14:textId="77777777" w:rsidR="005117AC" w:rsidRPr="005117AC" w:rsidRDefault="005117AC" w:rsidP="00E25B76">
      <w:pPr>
        <w:tabs>
          <w:tab w:val="left" w:pos="10260"/>
        </w:tabs>
        <w:jc w:val="both"/>
        <w:rPr>
          <w:szCs w:val="14"/>
        </w:rPr>
      </w:pPr>
    </w:p>
    <w:p w14:paraId="6404D853" w14:textId="78E8F533" w:rsidR="009D3274" w:rsidRPr="005117AC" w:rsidRDefault="00832378" w:rsidP="005117AC">
      <w:pPr>
        <w:tabs>
          <w:tab w:val="left" w:pos="10260"/>
        </w:tabs>
        <w:jc w:val="both"/>
      </w:pPr>
      <w:r w:rsidRPr="006621AA">
        <w:rPr>
          <w:b/>
          <w:color w:val="663333" w:themeColor="accent2"/>
          <w:sz w:val="32"/>
        </w:rPr>
        <w:t xml:space="preserve">2.1. </w:t>
      </w:r>
      <w:r w:rsidR="00F5769D">
        <w:rPr>
          <w:b/>
          <w:color w:val="663333" w:themeColor="accent2"/>
          <w:sz w:val="32"/>
        </w:rPr>
        <w:t>Sistema</w:t>
      </w:r>
      <w:r w:rsidR="003056BC">
        <w:rPr>
          <w:b/>
          <w:color w:val="663333" w:themeColor="accent2"/>
          <w:sz w:val="32"/>
        </w:rPr>
        <w:t xml:space="preserve"> Relacional</w:t>
      </w:r>
    </w:p>
    <w:p w14:paraId="28EBE057" w14:textId="50ECDE7E" w:rsidR="00F56394" w:rsidRDefault="00F5769D" w:rsidP="00E25B76">
      <w:pPr>
        <w:tabs>
          <w:tab w:val="left" w:pos="10260"/>
        </w:tabs>
        <w:ind w:firstLine="360"/>
        <w:jc w:val="both"/>
      </w:pPr>
      <w:r>
        <w:t>El sistema relacional permite</w:t>
      </w:r>
      <w:r w:rsidR="003056BC">
        <w:t xml:space="preserve"> almacenar datos en tablas organizadas en filas y columnas, lo que facilita la organización y recuperación de la información. Este tipo de bases de datos es ideal para gestionar grandes volúmenes de datos y garantizar la integridad y consistencia de la información.</w:t>
      </w:r>
    </w:p>
    <w:p w14:paraId="7C0A2A91" w14:textId="77777777" w:rsidR="00E25B76" w:rsidRPr="00E25B76" w:rsidRDefault="00E25B76" w:rsidP="00E25B76">
      <w:pPr>
        <w:tabs>
          <w:tab w:val="left" w:pos="10260"/>
        </w:tabs>
        <w:ind w:firstLine="360"/>
        <w:jc w:val="both"/>
      </w:pPr>
    </w:p>
    <w:p w14:paraId="2D0FE906" w14:textId="54CC8C8B" w:rsidR="00832378" w:rsidRPr="006621AA" w:rsidRDefault="009D3274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 w:rsidRPr="006621AA">
        <w:rPr>
          <w:b/>
          <w:color w:val="663333" w:themeColor="accent2"/>
          <w:sz w:val="32"/>
        </w:rPr>
        <w:t xml:space="preserve">2.2. </w:t>
      </w:r>
      <w:r w:rsidR="003056BC">
        <w:rPr>
          <w:b/>
          <w:color w:val="663333" w:themeColor="accent2"/>
          <w:sz w:val="32"/>
        </w:rPr>
        <w:t>Modelado de</w:t>
      </w:r>
      <w:r w:rsidR="007E64C0">
        <w:rPr>
          <w:b/>
          <w:color w:val="663333" w:themeColor="accent2"/>
          <w:sz w:val="32"/>
        </w:rPr>
        <w:t xml:space="preserve"> Datos</w:t>
      </w:r>
    </w:p>
    <w:p w14:paraId="566B57D5" w14:textId="32535B7A" w:rsidR="009D3274" w:rsidRPr="006621AA" w:rsidRDefault="003056BC" w:rsidP="00E25B76">
      <w:pPr>
        <w:tabs>
          <w:tab w:val="left" w:pos="10260"/>
        </w:tabs>
        <w:jc w:val="both"/>
      </w:pPr>
      <w:r>
        <w:t>El modelado de</w:t>
      </w:r>
      <w:r w:rsidR="007E64C0">
        <w:t xml:space="preserve"> datos</w:t>
      </w:r>
      <w:r>
        <w:t xml:space="preserve"> es una técnica utilizada para definir y analizar los requisitos de datos necesarios para apoyar los procesos de negocio dentro del ámbito de los sistemas de información. En este proyecto, se utiliza el modelo entidad-relación (ER) para diseñar la estructura de</w:t>
      </w:r>
      <w:r w:rsidR="00F5769D">
        <w:t>l sistema</w:t>
      </w:r>
      <w:r>
        <w:t>.</w:t>
      </w:r>
    </w:p>
    <w:p w14:paraId="6F15593F" w14:textId="77777777" w:rsidR="009D3274" w:rsidRPr="006621AA" w:rsidRDefault="009D3274" w:rsidP="00E25B76">
      <w:pPr>
        <w:tabs>
          <w:tab w:val="left" w:pos="10260"/>
        </w:tabs>
        <w:jc w:val="both"/>
      </w:pPr>
    </w:p>
    <w:p w14:paraId="210DC20C" w14:textId="77777777" w:rsidR="00832378" w:rsidRDefault="009D3274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 w:rsidRPr="006621AA">
        <w:rPr>
          <w:b/>
          <w:color w:val="663333" w:themeColor="accent2"/>
          <w:sz w:val="32"/>
        </w:rPr>
        <w:t xml:space="preserve">2.3. </w:t>
      </w:r>
      <w:r w:rsidR="003D65EC">
        <w:rPr>
          <w:b/>
          <w:color w:val="663333" w:themeColor="accent2"/>
          <w:sz w:val="32"/>
        </w:rPr>
        <w:t>Revisión de Literatura</w:t>
      </w:r>
    </w:p>
    <w:p w14:paraId="27D9F916" w14:textId="6E19718E" w:rsidR="003D65EC" w:rsidRPr="006621AA" w:rsidRDefault="003D65EC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t xml:space="preserve">Se revisaron trabajos previos relacionados con </w:t>
      </w:r>
      <w:r w:rsidR="00566AA5">
        <w:t>el registro de datos</w:t>
      </w:r>
      <w:r>
        <w:t xml:space="preserve"> para catálogos de productos, identificando las mejores prácticas y los desafíos comunes en el diseño y desarrollo de</w:t>
      </w:r>
      <w:r w:rsidR="00566AA5">
        <w:t>l sistema</w:t>
      </w:r>
      <w:r>
        <w:t>.</w:t>
      </w:r>
    </w:p>
    <w:p w14:paraId="703599B4" w14:textId="77777777" w:rsidR="009D3274" w:rsidRPr="006621AA" w:rsidRDefault="009D3274" w:rsidP="009D3274">
      <w:pPr>
        <w:tabs>
          <w:tab w:val="left" w:pos="10260"/>
        </w:tabs>
        <w:jc w:val="both"/>
      </w:pPr>
    </w:p>
    <w:p w14:paraId="535690FD" w14:textId="77777777" w:rsidR="005117AC" w:rsidRDefault="005117AC" w:rsidP="00E25B76">
      <w:pPr>
        <w:spacing w:line="276" w:lineRule="auto"/>
        <w:jc w:val="both"/>
        <w:rPr>
          <w:b/>
          <w:color w:val="663333" w:themeColor="accent2"/>
          <w:sz w:val="32"/>
        </w:rPr>
      </w:pPr>
    </w:p>
    <w:p w14:paraId="3B052AD4" w14:textId="77777777" w:rsidR="005117AC" w:rsidRDefault="005117AC" w:rsidP="00E25B76">
      <w:pPr>
        <w:spacing w:line="276" w:lineRule="auto"/>
        <w:jc w:val="both"/>
        <w:rPr>
          <w:b/>
          <w:color w:val="663333" w:themeColor="accent2"/>
          <w:sz w:val="32"/>
        </w:rPr>
      </w:pPr>
    </w:p>
    <w:p w14:paraId="5048D697" w14:textId="77777777" w:rsidR="005117AC" w:rsidRDefault="005117AC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 w:rsidRPr="006621AA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3418AB3" wp14:editId="6472D622">
                <wp:simplePos x="0" y="0"/>
                <wp:positionH relativeFrom="page">
                  <wp:align>left</wp:align>
                </wp:positionH>
                <wp:positionV relativeFrom="paragraph">
                  <wp:posOffset>-417830</wp:posOffset>
                </wp:positionV>
                <wp:extent cx="7644130" cy="548640"/>
                <wp:effectExtent l="0" t="0" r="0" b="381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130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7AEE6" w14:textId="77777777" w:rsidR="00386F89" w:rsidRPr="006621AA" w:rsidRDefault="00386F89" w:rsidP="00386F8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6621AA">
                              <w:t xml:space="preserve"> </w:t>
                            </w:r>
                            <w:r w:rsidR="007B1060" w:rsidRPr="006621AA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</w:t>
                            </w:r>
                            <w:r w:rsidR="007B1060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etodología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FD641" id="Rectangle 211" o:spid="_x0000_s1031" style="position:absolute;left:0;text-align:left;margin-left:0;margin-top:-32.9pt;width:601.9pt;height:43.2pt;z-index:2516495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" fillcolor="#ee3f0a [3204]" stroked="f" strokeweight="2pt">
                <v:textbox>
                  <w:txbxContent>
                    <w:p w:rsidR="00386F89" w:rsidRPr="006621AA" w:rsidRDefault="00386F89" w:rsidP="00386F8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6621AA">
                        <w:t xml:space="preserve"> </w:t>
                      </w:r>
                      <w:r w:rsidR="007B1060" w:rsidRPr="006621AA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M</w:t>
                      </w:r>
                      <w:r w:rsidR="007B1060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etodología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55D34F3" w14:textId="2603AB9F" w:rsidR="006C19A6" w:rsidRPr="00A72DF0" w:rsidRDefault="006C19A6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 w:rsidRPr="00A72DF0">
        <w:rPr>
          <w:b/>
          <w:color w:val="663333" w:themeColor="accent2"/>
          <w:sz w:val="32"/>
        </w:rPr>
        <w:t>3.1. Requisitos del Sistema</w:t>
      </w:r>
    </w:p>
    <w:p w14:paraId="33C51CCE" w14:textId="77777777" w:rsidR="006C19A6" w:rsidRPr="00A72DF0" w:rsidRDefault="006C19A6" w:rsidP="00E25B76">
      <w:pPr>
        <w:tabs>
          <w:tab w:val="left" w:pos="10260"/>
        </w:tabs>
        <w:ind w:firstLine="360"/>
        <w:jc w:val="both"/>
      </w:pPr>
      <w:r w:rsidRPr="00A72DF0">
        <w:rPr>
          <w:rStyle w:val="Textoennegrita"/>
        </w:rPr>
        <w:t>Funcionales:</w:t>
      </w:r>
      <w:r w:rsidRPr="00A72DF0">
        <w:t xml:space="preserve"> Registro de modelos de celulares, gestión de características técnicas, precios, marcas y disponibilidad.</w:t>
      </w:r>
    </w:p>
    <w:p w14:paraId="2BEECC1A" w14:textId="77777777" w:rsidR="006C19A6" w:rsidRPr="00A72DF0" w:rsidRDefault="006C19A6" w:rsidP="00E25B76">
      <w:pPr>
        <w:tabs>
          <w:tab w:val="left" w:pos="10260"/>
        </w:tabs>
        <w:ind w:firstLine="360"/>
        <w:jc w:val="both"/>
      </w:pPr>
      <w:r w:rsidRPr="00A72DF0">
        <w:rPr>
          <w:rStyle w:val="Textoennegrita"/>
        </w:rPr>
        <w:t>No Funcionales:</w:t>
      </w:r>
      <w:r w:rsidRPr="00A72DF0">
        <w:t xml:space="preserve"> Seguridad, escalabilidad, rendimiento.</w:t>
      </w:r>
    </w:p>
    <w:p w14:paraId="0318BCF1" w14:textId="77777777" w:rsidR="009D3274" w:rsidRPr="00A72DF0" w:rsidRDefault="009D3274" w:rsidP="00E25B76">
      <w:pPr>
        <w:tabs>
          <w:tab w:val="left" w:pos="10260"/>
        </w:tabs>
        <w:jc w:val="both"/>
        <w:rPr>
          <w:sz w:val="32"/>
        </w:rPr>
      </w:pPr>
    </w:p>
    <w:p w14:paraId="67152591" w14:textId="77777777" w:rsidR="006C19A6" w:rsidRPr="00A72DF0" w:rsidRDefault="006C19A6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 w:rsidRPr="00A72DF0">
        <w:rPr>
          <w:b/>
          <w:color w:val="663333" w:themeColor="accent2"/>
          <w:sz w:val="32"/>
        </w:rPr>
        <w:t xml:space="preserve">3.2. Proceso de Desarrollo </w:t>
      </w:r>
    </w:p>
    <w:p w14:paraId="314F187A" w14:textId="2ECF004F" w:rsidR="006C19A6" w:rsidRPr="00A72DF0" w:rsidRDefault="006C19A6" w:rsidP="00E25B76">
      <w:pPr>
        <w:tabs>
          <w:tab w:val="left" w:pos="10260"/>
        </w:tabs>
        <w:jc w:val="both"/>
      </w:pPr>
      <w:r w:rsidRPr="00A72DF0">
        <w:t>Se utilizó una metodología ágil (Scrum) para el desarrollo del proyecto, con sprints de dos semanas para planificar, desarrollar y revisar las funcionalidades de</w:t>
      </w:r>
      <w:r w:rsidR="00566AA5">
        <w:t>l sistema</w:t>
      </w:r>
    </w:p>
    <w:p w14:paraId="426AC0E9" w14:textId="77777777" w:rsidR="006C19A6" w:rsidRPr="00A72DF0" w:rsidRDefault="006C19A6" w:rsidP="00E25B76">
      <w:pPr>
        <w:jc w:val="both"/>
      </w:pPr>
    </w:p>
    <w:p w14:paraId="14777427" w14:textId="564BA346" w:rsidR="006C19A6" w:rsidRPr="00A72DF0" w:rsidRDefault="006C19A6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 w:rsidRPr="00A72DF0">
        <w:rPr>
          <w:b/>
          <w:color w:val="663333" w:themeColor="accent2"/>
          <w:sz w:val="32"/>
        </w:rPr>
        <w:t>3.3. Herramientas y Entornos</w:t>
      </w:r>
    </w:p>
    <w:p w14:paraId="45AFB6E9" w14:textId="375C7BF0" w:rsidR="006C19A6" w:rsidRPr="00A72DF0" w:rsidRDefault="006C19A6" w:rsidP="00E25B76">
      <w:pPr>
        <w:tabs>
          <w:tab w:val="left" w:pos="10260"/>
        </w:tabs>
        <w:jc w:val="both"/>
      </w:pPr>
      <w:r w:rsidRPr="00A72DF0">
        <w:rPr>
          <w:rStyle w:val="Textoennegrita"/>
        </w:rPr>
        <w:t>Herramientas:</w:t>
      </w:r>
      <w:r w:rsidRPr="00A72DF0">
        <w:t xml:space="preserve"> </w:t>
      </w:r>
      <w:r w:rsidR="00E25B76">
        <w:t>Java</w:t>
      </w:r>
      <w:r w:rsidRPr="00A72DF0">
        <w:t xml:space="preserve"> para la gestión de</w:t>
      </w:r>
      <w:r w:rsidR="00566AA5">
        <w:t>l sistema</w:t>
      </w:r>
      <w:r w:rsidRPr="00A72DF0">
        <w:t xml:space="preserve">, </w:t>
      </w:r>
      <w:r w:rsidR="00E25B76">
        <w:t>y</w:t>
      </w:r>
      <w:r w:rsidRPr="00A72DF0">
        <w:t xml:space="preserve"> para el diseño del modelo entidad-relación.</w:t>
      </w:r>
    </w:p>
    <w:p w14:paraId="0108F213" w14:textId="77777777" w:rsidR="00A72DF0" w:rsidRDefault="006C19A6" w:rsidP="00E25B76">
      <w:pPr>
        <w:tabs>
          <w:tab w:val="left" w:pos="10260"/>
        </w:tabs>
        <w:jc w:val="both"/>
      </w:pPr>
      <w:r w:rsidRPr="00A72DF0">
        <w:rPr>
          <w:rStyle w:val="Textoennegrita"/>
        </w:rPr>
        <w:t>Entorno de Desarrollo:</w:t>
      </w:r>
      <w:r w:rsidRPr="00A72DF0">
        <w:t xml:space="preserve"> Servidor local para pruebas y desarrollo.</w:t>
      </w:r>
    </w:p>
    <w:p w14:paraId="4F3B65D1" w14:textId="77777777" w:rsidR="005117AC" w:rsidRDefault="005117AC" w:rsidP="00E25B76">
      <w:pPr>
        <w:tabs>
          <w:tab w:val="left" w:pos="10260"/>
        </w:tabs>
        <w:jc w:val="both"/>
      </w:pP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48DBFC7" wp14:editId="6D02FE92">
                <wp:simplePos x="0" y="0"/>
                <wp:positionH relativeFrom="page">
                  <wp:align>left</wp:align>
                </wp:positionH>
                <wp:positionV relativeFrom="paragraph">
                  <wp:posOffset>127635</wp:posOffset>
                </wp:positionV>
                <wp:extent cx="7644130" cy="548640"/>
                <wp:effectExtent l="0" t="0" r="0" b="3810"/>
                <wp:wrapNone/>
                <wp:docPr id="16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130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E07B3" w14:textId="5C608900" w:rsidR="002232C3" w:rsidRPr="006621AA" w:rsidRDefault="006C19A6" w:rsidP="006C19A6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D</w:t>
                            </w:r>
                            <w:r w:rsidR="002232C3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iseño d</w:t>
                            </w:r>
                            <w:r w:rsidR="00566AA5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DBFC7" id="_x0000_s1032" style="position:absolute;left:0;text-align:left;margin-left:0;margin-top:10.05pt;width:601.9pt;height:43.2pt;z-index:251685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" fillcolor="#ee3f0a [3204]" stroked="f" strokeweight="2pt">
                <v:textbox>
                  <w:txbxContent>
                    <w:p w14:paraId="33FE07B3" w14:textId="5C608900" w:rsidR="002232C3" w:rsidRPr="006621AA" w:rsidRDefault="006C19A6" w:rsidP="006C19A6">
                      <w:pPr>
                        <w:pStyle w:val="1"/>
                        <w:numPr>
                          <w:ilvl w:val="0"/>
                          <w:numId w:val="9"/>
                        </w:numP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D</w:t>
                      </w:r>
                      <w:r w:rsidR="002232C3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iseño d</w:t>
                      </w:r>
                      <w:r w:rsidR="00566AA5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el Sistema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BDF57E" w14:textId="77777777" w:rsidR="00A72DF0" w:rsidRDefault="00A72DF0" w:rsidP="00E25B76">
      <w:pPr>
        <w:tabs>
          <w:tab w:val="left" w:pos="10260"/>
        </w:tabs>
        <w:jc w:val="both"/>
      </w:pPr>
    </w:p>
    <w:p w14:paraId="767FBDA9" w14:textId="77777777" w:rsidR="00A72DF0" w:rsidRDefault="00A72DF0" w:rsidP="00E25B76">
      <w:pPr>
        <w:tabs>
          <w:tab w:val="left" w:pos="10260"/>
        </w:tabs>
        <w:jc w:val="both"/>
        <w:rPr>
          <w:sz w:val="22"/>
        </w:rPr>
      </w:pPr>
    </w:p>
    <w:p w14:paraId="1D9BE2E6" w14:textId="77777777" w:rsidR="00A72DF0" w:rsidRPr="006621AA" w:rsidRDefault="00A72DF0" w:rsidP="00E25B76">
      <w:pPr>
        <w:tabs>
          <w:tab w:val="left" w:pos="10260"/>
        </w:tabs>
        <w:jc w:val="both"/>
      </w:pPr>
    </w:p>
    <w:p w14:paraId="005C579E" w14:textId="77777777" w:rsidR="00A72DF0" w:rsidRPr="006621AA" w:rsidRDefault="00A72DF0" w:rsidP="00E25B76">
      <w:pPr>
        <w:tabs>
          <w:tab w:val="left" w:pos="10260"/>
        </w:tabs>
        <w:jc w:val="both"/>
      </w:pPr>
    </w:p>
    <w:p w14:paraId="7199F581" w14:textId="77777777" w:rsidR="00A72DF0" w:rsidRPr="00A72DF0" w:rsidRDefault="00A72DF0" w:rsidP="00E25B76">
      <w:pPr>
        <w:spacing w:line="276" w:lineRule="auto"/>
        <w:jc w:val="both"/>
      </w:pPr>
      <w:r w:rsidRPr="00A72DF0">
        <w:rPr>
          <w:b/>
          <w:color w:val="663333" w:themeColor="accent2"/>
          <w:sz w:val="32"/>
        </w:rPr>
        <w:t>4.</w:t>
      </w:r>
      <w:r w:rsidR="00CF2387">
        <w:rPr>
          <w:b/>
          <w:color w:val="663333" w:themeColor="accent2"/>
          <w:sz w:val="32"/>
        </w:rPr>
        <w:t>1</w:t>
      </w:r>
      <w:r w:rsidRPr="00A72DF0">
        <w:rPr>
          <w:b/>
          <w:color w:val="663333" w:themeColor="accent2"/>
          <w:sz w:val="32"/>
        </w:rPr>
        <w:t>. Modelo Entidad Relación</w:t>
      </w:r>
    </w:p>
    <w:p w14:paraId="3A6C3D0B" w14:textId="385B1D6E" w:rsidR="00A72DF0" w:rsidRPr="00A72DF0" w:rsidRDefault="00A72DF0" w:rsidP="00E25B76">
      <w:pPr>
        <w:tabs>
          <w:tab w:val="left" w:pos="10260"/>
        </w:tabs>
        <w:ind w:firstLine="360"/>
        <w:jc w:val="both"/>
      </w:pPr>
      <w:r w:rsidRPr="00A72DF0">
        <w:t>Se utilizó un modelo entidad-relación para diseñar la estructura de</w:t>
      </w:r>
      <w:r w:rsidR="00566AA5">
        <w:t>l sistema</w:t>
      </w:r>
      <w:r w:rsidRPr="00A72DF0">
        <w:t xml:space="preserve">, identificando las entidades clave (como </w:t>
      </w:r>
      <w:r w:rsidRPr="00A72DF0">
        <w:rPr>
          <w:rStyle w:val="CdigoHTML"/>
          <w:rFonts w:eastAsia="Batang"/>
        </w:rPr>
        <w:t>Celular</w:t>
      </w:r>
      <w:r w:rsidRPr="00A72DF0">
        <w:t xml:space="preserve">, </w:t>
      </w:r>
      <w:r w:rsidRPr="00A72DF0">
        <w:rPr>
          <w:rStyle w:val="CdigoHTML"/>
          <w:rFonts w:eastAsia="Batang"/>
        </w:rPr>
        <w:t>Marca</w:t>
      </w:r>
      <w:r w:rsidRPr="00A72DF0">
        <w:t xml:space="preserve">, </w:t>
      </w:r>
      <w:r w:rsidRPr="00A72DF0">
        <w:rPr>
          <w:rStyle w:val="CdigoHTML"/>
          <w:rFonts w:eastAsia="Batang"/>
        </w:rPr>
        <w:t>Característica</w:t>
      </w:r>
      <w:r w:rsidRPr="00A72DF0">
        <w:t>) y las relaciones entre ellas.</w:t>
      </w:r>
    </w:p>
    <w:p w14:paraId="656E9580" w14:textId="77777777" w:rsidR="00A72DF0" w:rsidRPr="000E48CF" w:rsidRDefault="00A72DF0" w:rsidP="00E25B76">
      <w:pPr>
        <w:tabs>
          <w:tab w:val="left" w:pos="10260"/>
        </w:tabs>
        <w:jc w:val="both"/>
        <w:rPr>
          <w:sz w:val="28"/>
        </w:rPr>
      </w:pPr>
    </w:p>
    <w:p w14:paraId="5E6A4CC7" w14:textId="50EA103E" w:rsidR="00A72DF0" w:rsidRPr="00A72DF0" w:rsidRDefault="00A72DF0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 w:rsidRPr="00A72DF0">
        <w:rPr>
          <w:b/>
          <w:color w:val="663333" w:themeColor="accent2"/>
          <w:sz w:val="32"/>
        </w:rPr>
        <w:t>4.</w:t>
      </w:r>
      <w:r w:rsidR="00CF2387">
        <w:rPr>
          <w:b/>
          <w:color w:val="663333" w:themeColor="accent2"/>
          <w:sz w:val="32"/>
        </w:rPr>
        <w:t>2</w:t>
      </w:r>
      <w:r w:rsidRPr="00A72DF0">
        <w:rPr>
          <w:b/>
          <w:color w:val="663333" w:themeColor="accent2"/>
          <w:sz w:val="32"/>
        </w:rPr>
        <w:t>. Esquema de</w:t>
      </w:r>
      <w:r w:rsidR="00566AA5">
        <w:rPr>
          <w:b/>
          <w:color w:val="663333" w:themeColor="accent2"/>
          <w:sz w:val="32"/>
        </w:rPr>
        <w:t>l Sistema</w:t>
      </w:r>
      <w:r w:rsidRPr="00A72DF0">
        <w:rPr>
          <w:b/>
          <w:color w:val="663333" w:themeColor="accent2"/>
          <w:sz w:val="32"/>
        </w:rPr>
        <w:t xml:space="preserve"> </w:t>
      </w:r>
    </w:p>
    <w:p w14:paraId="2F10631C" w14:textId="77777777" w:rsidR="00A72DF0" w:rsidRPr="000E48CF" w:rsidRDefault="00A72DF0" w:rsidP="00E25B76">
      <w:pPr>
        <w:jc w:val="both"/>
        <w:rPr>
          <w:rFonts w:eastAsia="Times New Roman"/>
          <w:lang w:eastAsia="es-BO"/>
        </w:rPr>
      </w:pPr>
      <w:r w:rsidRPr="000E48CF">
        <w:rPr>
          <w:rFonts w:eastAsia="Times New Roman"/>
          <w:b/>
          <w:bCs/>
          <w:lang w:eastAsia="es-BO"/>
        </w:rPr>
        <w:t>Tablas Principales:</w:t>
      </w:r>
    </w:p>
    <w:p w14:paraId="22B6E378" w14:textId="77777777" w:rsidR="00A72DF0" w:rsidRPr="000E48CF" w:rsidRDefault="00A72DF0" w:rsidP="00E25B76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/>
          <w:lang w:eastAsia="es-BO"/>
        </w:rPr>
      </w:pP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Celular</w:t>
      </w:r>
      <w:r w:rsidRPr="000E48CF">
        <w:rPr>
          <w:rFonts w:eastAsia="Times New Roman"/>
          <w:lang w:eastAsia="es-BO"/>
        </w:rPr>
        <w:t xml:space="preserve">: Incluye campos como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id</w:t>
      </w:r>
      <w:r w:rsidRPr="000E48CF">
        <w:rPr>
          <w:rFonts w:eastAsia="Times New Roman"/>
          <w:lang w:eastAsia="es-BO"/>
        </w:rPr>
        <w:t xml:space="preserve">,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nombre</w:t>
      </w:r>
      <w:r w:rsidRPr="000E48CF">
        <w:rPr>
          <w:rFonts w:eastAsia="Times New Roman"/>
          <w:lang w:eastAsia="es-BO"/>
        </w:rPr>
        <w:t xml:space="preserve">,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modelo</w:t>
      </w:r>
      <w:r w:rsidRPr="000E48CF">
        <w:rPr>
          <w:rFonts w:eastAsia="Times New Roman"/>
          <w:lang w:eastAsia="es-BO"/>
        </w:rPr>
        <w:t xml:space="preserve">,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precio</w:t>
      </w:r>
      <w:r w:rsidRPr="000E48CF">
        <w:rPr>
          <w:rFonts w:eastAsia="Times New Roman"/>
          <w:lang w:eastAsia="es-BO"/>
        </w:rPr>
        <w:t xml:space="preserve">,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marca_id</w:t>
      </w:r>
      <w:r w:rsidRPr="000E48CF">
        <w:rPr>
          <w:rFonts w:eastAsia="Times New Roman"/>
          <w:lang w:eastAsia="es-BO"/>
        </w:rPr>
        <w:t>.</w:t>
      </w:r>
    </w:p>
    <w:p w14:paraId="5D413235" w14:textId="77777777" w:rsidR="00A72DF0" w:rsidRPr="000E48CF" w:rsidRDefault="00A72DF0" w:rsidP="00E25B76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/>
          <w:lang w:eastAsia="es-BO"/>
        </w:rPr>
      </w:pP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Marca</w:t>
      </w:r>
      <w:r w:rsidRPr="000E48CF">
        <w:rPr>
          <w:rFonts w:eastAsia="Times New Roman"/>
          <w:lang w:eastAsia="es-BO"/>
        </w:rPr>
        <w:t xml:space="preserve">: Incluye campos como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id</w:t>
      </w:r>
      <w:r w:rsidRPr="000E48CF">
        <w:rPr>
          <w:rFonts w:eastAsia="Times New Roman"/>
          <w:lang w:eastAsia="es-BO"/>
        </w:rPr>
        <w:t xml:space="preserve">,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nombre</w:t>
      </w:r>
      <w:r w:rsidRPr="000E48CF">
        <w:rPr>
          <w:rFonts w:eastAsia="Times New Roman"/>
          <w:lang w:eastAsia="es-BO"/>
        </w:rPr>
        <w:t>.</w:t>
      </w:r>
    </w:p>
    <w:p w14:paraId="292FFD43" w14:textId="77777777" w:rsidR="00A72DF0" w:rsidRPr="00A72DF0" w:rsidRDefault="00A72DF0" w:rsidP="00E25B76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/>
          <w:lang w:eastAsia="es-BO"/>
        </w:rPr>
      </w:pPr>
      <w:r w:rsidRPr="00A72DF0">
        <w:rPr>
          <w:rFonts w:ascii="Courier New" w:eastAsia="Times New Roman" w:hAnsi="Courier New" w:cs="Courier New"/>
          <w:sz w:val="20"/>
          <w:szCs w:val="20"/>
          <w:lang w:eastAsia="es-BO"/>
        </w:rPr>
        <w:t>Característica</w:t>
      </w:r>
      <w:r w:rsidRPr="000E48CF">
        <w:rPr>
          <w:rFonts w:eastAsia="Times New Roman"/>
          <w:lang w:eastAsia="es-BO"/>
        </w:rPr>
        <w:t xml:space="preserve">: Incluye campos como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id</w:t>
      </w:r>
      <w:r w:rsidRPr="000E48CF">
        <w:rPr>
          <w:rFonts w:eastAsia="Times New Roman"/>
          <w:lang w:eastAsia="es-BO"/>
        </w:rPr>
        <w:t xml:space="preserve">,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celular_id</w:t>
      </w:r>
      <w:r w:rsidRPr="000E48CF">
        <w:rPr>
          <w:rFonts w:eastAsia="Times New Roman"/>
          <w:lang w:eastAsia="es-BO"/>
        </w:rPr>
        <w:t xml:space="preserve">,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tipo</w:t>
      </w:r>
      <w:r w:rsidRPr="000E48CF">
        <w:rPr>
          <w:rFonts w:eastAsia="Times New Roman"/>
          <w:lang w:eastAsia="es-BO"/>
        </w:rPr>
        <w:t xml:space="preserve">, </w:t>
      </w:r>
      <w:r w:rsidRPr="000E48CF">
        <w:rPr>
          <w:rFonts w:ascii="Courier New" w:eastAsia="Times New Roman" w:hAnsi="Courier New" w:cs="Courier New"/>
          <w:sz w:val="20"/>
          <w:szCs w:val="20"/>
          <w:lang w:eastAsia="es-BO"/>
        </w:rPr>
        <w:t>valor</w:t>
      </w:r>
      <w:r w:rsidRPr="000E48CF">
        <w:rPr>
          <w:rFonts w:eastAsia="Times New Roman"/>
          <w:lang w:eastAsia="es-BO"/>
        </w:rPr>
        <w:t>.</w:t>
      </w:r>
    </w:p>
    <w:p w14:paraId="3113BD4C" w14:textId="77777777" w:rsidR="00A72DF0" w:rsidRPr="00A72DF0" w:rsidRDefault="00A72DF0" w:rsidP="00E25B76">
      <w:pPr>
        <w:spacing w:line="276" w:lineRule="auto"/>
        <w:jc w:val="both"/>
        <w:rPr>
          <w:b/>
          <w:color w:val="663333" w:themeColor="accent2"/>
          <w:sz w:val="32"/>
          <w:szCs w:val="32"/>
        </w:rPr>
      </w:pPr>
      <w:r w:rsidRPr="00A72DF0">
        <w:rPr>
          <w:b/>
          <w:color w:val="663333" w:themeColor="accent2"/>
          <w:sz w:val="32"/>
          <w:szCs w:val="32"/>
        </w:rPr>
        <w:t>4.</w:t>
      </w:r>
      <w:r w:rsidR="00CF2387">
        <w:rPr>
          <w:b/>
          <w:color w:val="663333" w:themeColor="accent2"/>
          <w:sz w:val="32"/>
          <w:szCs w:val="32"/>
        </w:rPr>
        <w:t>3</w:t>
      </w:r>
      <w:r w:rsidRPr="00A72DF0">
        <w:rPr>
          <w:b/>
          <w:color w:val="663333" w:themeColor="accent2"/>
          <w:sz w:val="32"/>
          <w:szCs w:val="32"/>
        </w:rPr>
        <w:t>. Normalización</w:t>
      </w:r>
    </w:p>
    <w:p w14:paraId="5D51CACC" w14:textId="270E225D" w:rsidR="00664743" w:rsidRDefault="00A72DF0" w:rsidP="00E25B76">
      <w:pPr>
        <w:spacing w:line="276" w:lineRule="auto"/>
        <w:jc w:val="both"/>
      </w:pPr>
      <w:r>
        <w:t xml:space="preserve">Se aplicó el proceso de normalización para asegurar que </w:t>
      </w:r>
      <w:r w:rsidR="00566AA5">
        <w:t>el sistema</w:t>
      </w:r>
      <w:r>
        <w:t xml:space="preserve"> esté libre de redundancias </w:t>
      </w:r>
      <w:r w:rsidR="00566AA5">
        <w:t>e</w:t>
      </w:r>
      <w:r>
        <w:t xml:space="preserve"> inconsistencias, logrando una estructura eficiente y lógica.</w:t>
      </w:r>
    </w:p>
    <w:p w14:paraId="25DDEB2C" w14:textId="77777777" w:rsidR="00E25B76" w:rsidRDefault="00E25B76" w:rsidP="00E25B76">
      <w:pPr>
        <w:spacing w:line="276" w:lineRule="auto"/>
        <w:jc w:val="both"/>
      </w:pP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6ED199B" wp14:editId="70FC1ECE">
                <wp:simplePos x="0" y="0"/>
                <wp:positionH relativeFrom="page">
                  <wp:align>left</wp:align>
                </wp:positionH>
                <wp:positionV relativeFrom="paragraph">
                  <wp:posOffset>222885</wp:posOffset>
                </wp:positionV>
                <wp:extent cx="7644130" cy="548640"/>
                <wp:effectExtent l="0" t="0" r="0" b="3810"/>
                <wp:wrapNone/>
                <wp:docPr id="17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130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41DAD" w14:textId="77777777" w:rsidR="00A72DF0" w:rsidRPr="006621AA" w:rsidRDefault="00A72DF0" w:rsidP="00A72DF0">
                            <w:pPr>
                              <w:pStyle w:val="1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  <w:t>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4A5B" id="_x0000_s1033" style="position:absolute;left:0;text-align:left;margin-left:0;margin-top:17.55pt;width:601.9pt;height:43.2pt;z-index:2517017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" fillcolor="#ee3f0a [3204]" stroked="f" strokeweight="2pt">
                <v:textbox>
                  <w:txbxContent>
                    <w:p w:rsidR="00A72DF0" w:rsidRPr="006621AA" w:rsidRDefault="00A72DF0" w:rsidP="00A72DF0">
                      <w:pPr>
                        <w:pStyle w:val="1"/>
                        <w:numPr>
                          <w:ilvl w:val="0"/>
                          <w:numId w:val="11"/>
                        </w:numP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s-MX"/>
                        </w:rPr>
                        <w:t>Implementación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93C283" w14:textId="77777777" w:rsidR="00E25B76" w:rsidRDefault="00E25B76" w:rsidP="00E25B76">
      <w:pPr>
        <w:spacing w:line="276" w:lineRule="auto"/>
        <w:jc w:val="both"/>
      </w:pPr>
    </w:p>
    <w:p w14:paraId="3899F907" w14:textId="77777777" w:rsidR="00E25B76" w:rsidRPr="00A72DF0" w:rsidRDefault="00E25B76" w:rsidP="00E25B76">
      <w:pPr>
        <w:spacing w:line="276" w:lineRule="auto"/>
        <w:jc w:val="both"/>
        <w:rPr>
          <w:b/>
          <w:color w:val="663333" w:themeColor="accent2"/>
          <w:sz w:val="36"/>
        </w:rPr>
      </w:pPr>
    </w:p>
    <w:p w14:paraId="05F3486E" w14:textId="77777777" w:rsidR="002232C3" w:rsidRDefault="002232C3" w:rsidP="00A72DF0">
      <w:pPr>
        <w:tabs>
          <w:tab w:val="left" w:pos="10260"/>
        </w:tabs>
        <w:jc w:val="both"/>
      </w:pPr>
    </w:p>
    <w:p w14:paraId="612E50FE" w14:textId="77777777" w:rsidR="00A72DF0" w:rsidRDefault="00A72DF0" w:rsidP="00E25B76">
      <w:pPr>
        <w:tabs>
          <w:tab w:val="left" w:pos="10260"/>
        </w:tabs>
        <w:jc w:val="both"/>
      </w:pPr>
    </w:p>
    <w:p w14:paraId="48E6007B" w14:textId="52F4F5FC" w:rsidR="00CF2387" w:rsidRDefault="00CF2387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rPr>
          <w:b/>
          <w:color w:val="663333" w:themeColor="accent2"/>
          <w:sz w:val="32"/>
        </w:rPr>
        <w:t>5</w:t>
      </w:r>
      <w:r w:rsidRPr="00A72DF0">
        <w:rPr>
          <w:b/>
          <w:color w:val="663333" w:themeColor="accent2"/>
          <w:sz w:val="32"/>
        </w:rPr>
        <w:t>.</w:t>
      </w:r>
      <w:r>
        <w:rPr>
          <w:b/>
          <w:color w:val="663333" w:themeColor="accent2"/>
          <w:sz w:val="32"/>
        </w:rPr>
        <w:t>1</w:t>
      </w:r>
      <w:r w:rsidRPr="00A72DF0">
        <w:rPr>
          <w:b/>
          <w:color w:val="663333" w:themeColor="accent2"/>
          <w:sz w:val="32"/>
        </w:rPr>
        <w:t xml:space="preserve">. </w:t>
      </w:r>
      <w:r>
        <w:rPr>
          <w:b/>
          <w:color w:val="663333" w:themeColor="accent2"/>
          <w:sz w:val="32"/>
        </w:rPr>
        <w:t>Creación de</w:t>
      </w:r>
      <w:r w:rsidR="00566AA5">
        <w:rPr>
          <w:b/>
          <w:color w:val="663333" w:themeColor="accent2"/>
          <w:sz w:val="32"/>
        </w:rPr>
        <w:t>l Sistema</w:t>
      </w:r>
    </w:p>
    <w:p w14:paraId="3AAD5137" w14:textId="77777777" w:rsidR="00CF2387" w:rsidRDefault="00CF2387" w:rsidP="00E25B76">
      <w:pPr>
        <w:spacing w:line="276" w:lineRule="auto"/>
        <w:jc w:val="both"/>
      </w:pPr>
      <w:r>
        <w:t>Se presentaron las instrucciones Java necesarias para la creación de las tablas y sus relaciones en Blue J.</w:t>
      </w:r>
    </w:p>
    <w:p w14:paraId="26117F5A" w14:textId="77777777" w:rsidR="00CF2387" w:rsidRDefault="00CF2387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rPr>
          <w:b/>
          <w:color w:val="663333" w:themeColor="accent2"/>
          <w:sz w:val="32"/>
        </w:rPr>
        <w:t>5</w:t>
      </w:r>
      <w:r w:rsidRPr="00A72DF0">
        <w:rPr>
          <w:b/>
          <w:color w:val="663333" w:themeColor="accent2"/>
          <w:sz w:val="32"/>
        </w:rPr>
        <w:t>.</w:t>
      </w:r>
      <w:r>
        <w:rPr>
          <w:b/>
          <w:color w:val="663333" w:themeColor="accent2"/>
          <w:sz w:val="32"/>
        </w:rPr>
        <w:t>2</w:t>
      </w:r>
      <w:r w:rsidRPr="00A72DF0">
        <w:rPr>
          <w:b/>
          <w:color w:val="663333" w:themeColor="accent2"/>
          <w:sz w:val="32"/>
        </w:rPr>
        <w:t xml:space="preserve">. </w:t>
      </w:r>
      <w:r w:rsidRPr="00CF2387">
        <w:rPr>
          <w:b/>
          <w:color w:val="663333" w:themeColor="accent2"/>
          <w:sz w:val="32"/>
        </w:rPr>
        <w:t>Población de Datos</w:t>
      </w:r>
    </w:p>
    <w:p w14:paraId="084F6768" w14:textId="3FFEAD25" w:rsidR="00E40049" w:rsidRDefault="00CF2387" w:rsidP="00E25B76">
      <w:pPr>
        <w:spacing w:line="276" w:lineRule="auto"/>
        <w:jc w:val="both"/>
      </w:pPr>
      <w:r>
        <w:lastRenderedPageBreak/>
        <w:t xml:space="preserve">Se describieron los métodos utilizados para la inserción de datos en </w:t>
      </w:r>
      <w:r w:rsidR="00566AA5">
        <w:t>el sistema</w:t>
      </w:r>
      <w:r>
        <w:t xml:space="preserve">, incluyendo ejemplos de líneas de </w:t>
      </w:r>
      <w:r w:rsidR="00E40049">
        <w:t>códigos</w:t>
      </w:r>
      <w:r>
        <w:t xml:space="preserve"> Java para la carga inicial de datos</w:t>
      </w:r>
      <w:r w:rsidR="00E40049">
        <w:t>.</w:t>
      </w:r>
    </w:p>
    <w:p w14:paraId="693EADBC" w14:textId="77777777" w:rsidR="00E40049" w:rsidRDefault="00E40049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336BA54" wp14:editId="3596D4CD">
                <wp:simplePos x="0" y="0"/>
                <wp:positionH relativeFrom="column">
                  <wp:posOffset>-631190</wp:posOffset>
                </wp:positionH>
                <wp:positionV relativeFrom="paragraph">
                  <wp:posOffset>108585</wp:posOffset>
                </wp:positionV>
                <wp:extent cx="7644130" cy="548640"/>
                <wp:effectExtent l="0" t="0" r="0" b="3810"/>
                <wp:wrapNone/>
                <wp:docPr id="18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130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04D89" w14:textId="77777777" w:rsidR="00E40049" w:rsidRPr="006621AA" w:rsidRDefault="00E40049" w:rsidP="00E40049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E40049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E73F4" id="_x0000_s1035" style="position:absolute;left:0;text-align:left;margin-left:-49.7pt;margin-top:8.55pt;width:601.9pt;height:43.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" fillcolor="#ee3f0a [3204]" stroked="f" strokeweight="2pt">
                <v:textbox>
                  <w:txbxContent>
                    <w:p w:rsidR="00E40049" w:rsidRPr="006621AA" w:rsidRDefault="00E40049" w:rsidP="00E40049">
                      <w:pPr>
                        <w:pStyle w:val="1"/>
                        <w:numPr>
                          <w:ilvl w:val="0"/>
                          <w:numId w:val="12"/>
                        </w:numP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E40049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Resultados</w:t>
                      </w:r>
                    </w:p>
                  </w:txbxContent>
                </v:textbox>
              </v:rect>
            </w:pict>
          </mc:Fallback>
        </mc:AlternateContent>
      </w:r>
    </w:p>
    <w:p w14:paraId="249C04E7" w14:textId="77777777" w:rsidR="00CF2387" w:rsidRPr="00A72DF0" w:rsidRDefault="00CF2387" w:rsidP="00E25B76">
      <w:pPr>
        <w:spacing w:line="276" w:lineRule="auto"/>
        <w:jc w:val="both"/>
        <w:rPr>
          <w:b/>
          <w:color w:val="663333" w:themeColor="accent2"/>
          <w:sz w:val="32"/>
        </w:rPr>
      </w:pPr>
    </w:p>
    <w:p w14:paraId="1074D236" w14:textId="77777777" w:rsidR="00A72DF0" w:rsidRDefault="00A72DF0" w:rsidP="00E25B76">
      <w:pPr>
        <w:tabs>
          <w:tab w:val="left" w:pos="10260"/>
        </w:tabs>
        <w:jc w:val="both"/>
      </w:pPr>
    </w:p>
    <w:p w14:paraId="6CB10F3F" w14:textId="77777777" w:rsidR="00E40049" w:rsidRPr="00E40049" w:rsidRDefault="00E40049" w:rsidP="00E25B76">
      <w:pPr>
        <w:jc w:val="both"/>
      </w:pPr>
    </w:p>
    <w:p w14:paraId="5FA2D57A" w14:textId="77777777" w:rsidR="00E40049" w:rsidRDefault="00E40049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rPr>
          <w:b/>
          <w:color w:val="663333" w:themeColor="accent2"/>
          <w:sz w:val="32"/>
        </w:rPr>
        <w:t>6</w:t>
      </w:r>
      <w:r w:rsidRPr="00A72DF0">
        <w:rPr>
          <w:b/>
          <w:color w:val="663333" w:themeColor="accent2"/>
          <w:sz w:val="32"/>
        </w:rPr>
        <w:t>.</w:t>
      </w:r>
      <w:r>
        <w:rPr>
          <w:b/>
          <w:color w:val="663333" w:themeColor="accent2"/>
          <w:sz w:val="32"/>
        </w:rPr>
        <w:t>1</w:t>
      </w:r>
      <w:r w:rsidRPr="00A72DF0">
        <w:rPr>
          <w:b/>
          <w:color w:val="663333" w:themeColor="accent2"/>
          <w:sz w:val="32"/>
        </w:rPr>
        <w:t xml:space="preserve">. </w:t>
      </w:r>
      <w:r w:rsidRPr="00E40049">
        <w:rPr>
          <w:b/>
          <w:color w:val="663333" w:themeColor="accent2"/>
          <w:sz w:val="32"/>
        </w:rPr>
        <w:t>Evaluación de Funcionalidades</w:t>
      </w:r>
    </w:p>
    <w:p w14:paraId="04E49140" w14:textId="0187A027" w:rsidR="00E40049" w:rsidRDefault="00E40049" w:rsidP="00E25B76">
      <w:pPr>
        <w:jc w:val="both"/>
      </w:pPr>
      <w:r>
        <w:t xml:space="preserve">Se analizó el rendimiento de las funcionalidades implementadas, asegurando que </w:t>
      </w:r>
      <w:r w:rsidR="00566AA5">
        <w:t>el sistema</w:t>
      </w:r>
      <w:r>
        <w:t xml:space="preserve"> cumpliera con los requisitos establecidos.</w:t>
      </w:r>
    </w:p>
    <w:p w14:paraId="4FA4F541" w14:textId="77777777" w:rsidR="00E40049" w:rsidRDefault="00E40049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rPr>
          <w:b/>
          <w:color w:val="663333" w:themeColor="accent2"/>
          <w:sz w:val="32"/>
        </w:rPr>
        <w:t>6</w:t>
      </w:r>
      <w:r w:rsidRPr="00A72DF0">
        <w:rPr>
          <w:b/>
          <w:color w:val="663333" w:themeColor="accent2"/>
          <w:sz w:val="32"/>
        </w:rPr>
        <w:t>.</w:t>
      </w:r>
      <w:r>
        <w:rPr>
          <w:b/>
          <w:color w:val="663333" w:themeColor="accent2"/>
          <w:sz w:val="32"/>
        </w:rPr>
        <w:t>2</w:t>
      </w:r>
      <w:r w:rsidRPr="00A72DF0">
        <w:rPr>
          <w:b/>
          <w:color w:val="663333" w:themeColor="accent2"/>
          <w:sz w:val="32"/>
        </w:rPr>
        <w:t xml:space="preserve">. </w:t>
      </w:r>
      <w:r w:rsidRPr="00E40049">
        <w:rPr>
          <w:b/>
          <w:color w:val="663333" w:themeColor="accent2"/>
          <w:sz w:val="32"/>
        </w:rPr>
        <w:t>Pruebas de Consistencia</w:t>
      </w:r>
    </w:p>
    <w:p w14:paraId="06619084" w14:textId="77777777" w:rsidR="00E40049" w:rsidRDefault="00E40049" w:rsidP="00E25B76">
      <w:pPr>
        <w:jc w:val="both"/>
      </w:pPr>
      <w:r>
        <w:t>Se realizaron pruebas para asegurar la integridad de los datos, verificando que las relaciones y restricciones se mantuvieran consistentes.</w:t>
      </w:r>
    </w:p>
    <w:p w14:paraId="67F1B985" w14:textId="77777777" w:rsidR="00E40049" w:rsidRDefault="00E40049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rPr>
          <w:b/>
          <w:color w:val="663333" w:themeColor="accent2"/>
          <w:sz w:val="32"/>
        </w:rPr>
        <w:t>6</w:t>
      </w:r>
      <w:r w:rsidRPr="00A72DF0">
        <w:rPr>
          <w:b/>
          <w:color w:val="663333" w:themeColor="accent2"/>
          <w:sz w:val="32"/>
        </w:rPr>
        <w:t>.</w:t>
      </w:r>
      <w:r>
        <w:rPr>
          <w:b/>
          <w:color w:val="663333" w:themeColor="accent2"/>
          <w:sz w:val="32"/>
        </w:rPr>
        <w:t>3</w:t>
      </w:r>
      <w:r w:rsidRPr="00A72DF0">
        <w:rPr>
          <w:b/>
          <w:color w:val="663333" w:themeColor="accent2"/>
          <w:sz w:val="32"/>
        </w:rPr>
        <w:t xml:space="preserve">. </w:t>
      </w:r>
      <w:r w:rsidR="006B4466" w:rsidRPr="006B4466">
        <w:rPr>
          <w:b/>
          <w:color w:val="663333" w:themeColor="accent2"/>
          <w:sz w:val="32"/>
        </w:rPr>
        <w:t>Optimización de Consultas</w:t>
      </w:r>
    </w:p>
    <w:p w14:paraId="3F670B8B" w14:textId="3FE265A7" w:rsidR="00E40049" w:rsidRDefault="006B4466" w:rsidP="00E25B76">
      <w:pPr>
        <w:jc w:val="both"/>
      </w:pPr>
      <w:r w:rsidRPr="006B4466">
        <w:t xml:space="preserve">Se presentaron ejemplos de consultas </w:t>
      </w:r>
      <w:r>
        <w:t>Java</w:t>
      </w:r>
      <w:r w:rsidRPr="006B4466">
        <w:t xml:space="preserve"> optimizadas para mejorar el rendimiento d</w:t>
      </w:r>
      <w:r w:rsidR="00566AA5">
        <w:t>el sistema</w:t>
      </w:r>
      <w:r w:rsidRPr="006B4466">
        <w:t>.</w:t>
      </w:r>
    </w:p>
    <w:p w14:paraId="6F32A05F" w14:textId="77777777" w:rsidR="006B4466" w:rsidRDefault="006B4466" w:rsidP="00E25B76">
      <w:pPr>
        <w:jc w:val="both"/>
      </w:pP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66E7D5C" wp14:editId="07CC17CE">
                <wp:simplePos x="0" y="0"/>
                <wp:positionH relativeFrom="column">
                  <wp:posOffset>-631190</wp:posOffset>
                </wp:positionH>
                <wp:positionV relativeFrom="paragraph">
                  <wp:posOffset>157480</wp:posOffset>
                </wp:positionV>
                <wp:extent cx="7644130" cy="548640"/>
                <wp:effectExtent l="0" t="0" r="0" b="3810"/>
                <wp:wrapNone/>
                <wp:docPr id="19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130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E466" w14:textId="77777777" w:rsidR="006B4466" w:rsidRPr="006621AA" w:rsidRDefault="006B4466" w:rsidP="006B4466">
                            <w:pPr>
                              <w:pStyle w:val="1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  <w:t>Conclusiones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6B69B" id="_x0000_s1036" style="position:absolute;margin-left:-49.7pt;margin-top:12.4pt;width:601.9pt;height:43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" fillcolor="#ee3f0a [3204]" stroked="f" strokeweight="2pt">
                <v:textbox>
                  <w:txbxContent>
                    <w:p w:rsidR="006B4466" w:rsidRPr="006621AA" w:rsidRDefault="006B4466" w:rsidP="006B4466">
                      <w:pPr>
                        <w:pStyle w:val="1"/>
                        <w:numPr>
                          <w:ilvl w:val="0"/>
                          <w:numId w:val="13"/>
                        </w:numP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s-MX"/>
                        </w:rPr>
                        <w:t>Conclusiones</w:t>
                      </w:r>
                    </w:p>
                  </w:txbxContent>
                </v:textbox>
              </v:rect>
            </w:pict>
          </mc:Fallback>
        </mc:AlternateContent>
      </w:r>
    </w:p>
    <w:p w14:paraId="043F444B" w14:textId="77777777" w:rsidR="006B4466" w:rsidRDefault="006B4466" w:rsidP="00E25B76">
      <w:pPr>
        <w:jc w:val="both"/>
      </w:pPr>
    </w:p>
    <w:p w14:paraId="0A2B9464" w14:textId="77777777" w:rsidR="006B4466" w:rsidRDefault="006B4466" w:rsidP="00E25B76">
      <w:pPr>
        <w:jc w:val="both"/>
      </w:pPr>
    </w:p>
    <w:p w14:paraId="44E87B12" w14:textId="77777777" w:rsidR="006B4466" w:rsidRDefault="006B4466" w:rsidP="00E25B76">
      <w:pPr>
        <w:jc w:val="both"/>
      </w:pPr>
    </w:p>
    <w:p w14:paraId="25C64AF7" w14:textId="77777777" w:rsidR="006B4466" w:rsidRDefault="006B4466" w:rsidP="00E25B76">
      <w:pPr>
        <w:jc w:val="both"/>
      </w:pPr>
    </w:p>
    <w:p w14:paraId="4336AF03" w14:textId="77777777" w:rsidR="006B4466" w:rsidRDefault="006B4466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rPr>
          <w:b/>
          <w:color w:val="663333" w:themeColor="accent2"/>
          <w:sz w:val="32"/>
        </w:rPr>
        <w:t>7</w:t>
      </w:r>
      <w:r w:rsidRPr="00A72DF0">
        <w:rPr>
          <w:b/>
          <w:color w:val="663333" w:themeColor="accent2"/>
          <w:sz w:val="32"/>
        </w:rPr>
        <w:t>.</w:t>
      </w:r>
      <w:r>
        <w:rPr>
          <w:b/>
          <w:color w:val="663333" w:themeColor="accent2"/>
          <w:sz w:val="32"/>
        </w:rPr>
        <w:t>1</w:t>
      </w:r>
      <w:r w:rsidRPr="00A72DF0">
        <w:rPr>
          <w:b/>
          <w:color w:val="663333" w:themeColor="accent2"/>
          <w:sz w:val="32"/>
        </w:rPr>
        <w:t xml:space="preserve">. </w:t>
      </w:r>
      <w:r w:rsidRPr="006B4466">
        <w:rPr>
          <w:b/>
          <w:color w:val="663333" w:themeColor="accent2"/>
          <w:sz w:val="32"/>
        </w:rPr>
        <w:t>Resumen de Resultados</w:t>
      </w:r>
    </w:p>
    <w:p w14:paraId="23E4D24B" w14:textId="77777777" w:rsidR="006B4466" w:rsidRDefault="006B4466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t>Se recapituló los hallazgos más importantes, destacando las contribuciones del proyecto al campo de la gestión de catálogos de productos.</w:t>
      </w:r>
    </w:p>
    <w:p w14:paraId="1C6456AC" w14:textId="77777777" w:rsidR="006B4466" w:rsidRDefault="006B4466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rPr>
          <w:b/>
          <w:color w:val="663333" w:themeColor="accent2"/>
          <w:sz w:val="32"/>
        </w:rPr>
        <w:t>7</w:t>
      </w:r>
      <w:r w:rsidRPr="00A72DF0">
        <w:rPr>
          <w:b/>
          <w:color w:val="663333" w:themeColor="accent2"/>
          <w:sz w:val="32"/>
        </w:rPr>
        <w:t>.</w:t>
      </w:r>
      <w:r>
        <w:rPr>
          <w:b/>
          <w:color w:val="663333" w:themeColor="accent2"/>
          <w:sz w:val="32"/>
        </w:rPr>
        <w:t>2</w:t>
      </w:r>
      <w:r w:rsidRPr="00A72DF0">
        <w:rPr>
          <w:b/>
          <w:color w:val="663333" w:themeColor="accent2"/>
          <w:sz w:val="32"/>
        </w:rPr>
        <w:t xml:space="preserve">. </w:t>
      </w:r>
      <w:r w:rsidRPr="006B4466">
        <w:rPr>
          <w:b/>
          <w:color w:val="663333" w:themeColor="accent2"/>
          <w:sz w:val="32"/>
        </w:rPr>
        <w:t>Contribuciones del Proyecto</w:t>
      </w:r>
    </w:p>
    <w:p w14:paraId="505DCCA4" w14:textId="5E637C23" w:rsidR="006B4466" w:rsidRDefault="006B4466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t>Se explicó cómo el proyecto aporta al conocimiento y prácticas en el diseño y desarrollo d</w:t>
      </w:r>
      <w:r w:rsidR="007E64C0">
        <w:t>el sistema</w:t>
      </w:r>
      <w:r>
        <w:t xml:space="preserve"> para catálogos de productos.</w:t>
      </w:r>
    </w:p>
    <w:p w14:paraId="39808659" w14:textId="77777777" w:rsidR="006B4466" w:rsidRDefault="006B4466" w:rsidP="00E25B76">
      <w:pPr>
        <w:spacing w:line="276" w:lineRule="auto"/>
        <w:jc w:val="both"/>
        <w:rPr>
          <w:b/>
          <w:color w:val="663333" w:themeColor="accent2"/>
          <w:sz w:val="32"/>
        </w:rPr>
      </w:pPr>
      <w:r>
        <w:rPr>
          <w:b/>
          <w:color w:val="663333" w:themeColor="accent2"/>
          <w:sz w:val="32"/>
        </w:rPr>
        <w:t>7</w:t>
      </w:r>
      <w:r w:rsidRPr="00A72DF0">
        <w:rPr>
          <w:b/>
          <w:color w:val="663333" w:themeColor="accent2"/>
          <w:sz w:val="32"/>
        </w:rPr>
        <w:t>.</w:t>
      </w:r>
      <w:r>
        <w:rPr>
          <w:b/>
          <w:color w:val="663333" w:themeColor="accent2"/>
          <w:sz w:val="32"/>
        </w:rPr>
        <w:t>3</w:t>
      </w:r>
      <w:r w:rsidRPr="00A72DF0">
        <w:rPr>
          <w:b/>
          <w:color w:val="663333" w:themeColor="accent2"/>
          <w:sz w:val="32"/>
        </w:rPr>
        <w:t xml:space="preserve">. </w:t>
      </w:r>
      <w:r w:rsidRPr="006B4466">
        <w:rPr>
          <w:b/>
          <w:color w:val="663333" w:themeColor="accent2"/>
          <w:sz w:val="32"/>
        </w:rPr>
        <w:t>Trabajo Futuro</w:t>
      </w:r>
    </w:p>
    <w:p w14:paraId="12AEC4D9" w14:textId="77777777" w:rsidR="006B4466" w:rsidRPr="00E40049" w:rsidRDefault="006B4466" w:rsidP="00E25B76">
      <w:pPr>
        <w:jc w:val="both"/>
      </w:pPr>
      <w:r>
        <w:t>Se propusieron áreas para investigaciones y desarrollos futuros, basadas en las experiencias y resultados de este proyecto.</w:t>
      </w:r>
    </w:p>
    <w:sectPr w:rsidR="006B4466" w:rsidRPr="00E40049" w:rsidSect="00A87BD2"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F67CB" w14:textId="77777777" w:rsidR="006239B6" w:rsidRDefault="006239B6">
      <w:r>
        <w:separator/>
      </w:r>
    </w:p>
  </w:endnote>
  <w:endnote w:type="continuationSeparator" w:id="0">
    <w:p w14:paraId="13401F46" w14:textId="77777777" w:rsidR="006239B6" w:rsidRDefault="00623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F008C" w14:textId="77777777" w:rsidR="00F0441F" w:rsidRPr="006621AA" w:rsidRDefault="000C6CA1" w:rsidP="00B70876">
    <w:pPr>
      <w:pStyle w:val="Piedepgina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B4A0C5" wp14:editId="1688912B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DD833" w14:textId="77777777" w:rsidR="001E0398" w:rsidRPr="006621AA" w:rsidRDefault="001E0398" w:rsidP="001E0398">
                          <w:pPr>
                            <w:jc w:val="center"/>
                            <w:rPr>
                              <w:color w:val="996633" w:themeColor="accent3"/>
                              <w:sz w:val="32"/>
                              <w:szCs w:val="68"/>
                            </w:rPr>
                          </w:pPr>
                          <w:r w:rsidRPr="006621AA">
                            <w:rPr>
                              <w:color w:val="996633" w:themeColor="accent3"/>
                              <w:sz w:val="32"/>
                              <w:szCs w:val="68"/>
                            </w:rPr>
                            <w:t>Company</w:t>
                          </w:r>
                        </w:p>
                        <w:p w14:paraId="07ABF552" w14:textId="77777777" w:rsidR="001E0398" w:rsidRPr="006621AA" w:rsidRDefault="001E0398" w:rsidP="001E0398">
                          <w:pPr>
                            <w:jc w:val="center"/>
                            <w:rPr>
                              <w:color w:val="996633" w:themeColor="accent3"/>
                              <w:sz w:val="18"/>
                              <w:szCs w:val="38"/>
                            </w:rPr>
                          </w:pPr>
                          <w:r w:rsidRPr="006621AA">
                            <w:rPr>
                              <w:color w:val="996633" w:themeColor="accent3"/>
                              <w:sz w:val="18"/>
                              <w:szCs w:val="38"/>
                            </w:rPr>
                            <w:t>Logotype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DB266A" id="_x0000_t202" coordsize="21600,21600" o:spt="202" path="m,l,21600r21600,l21600,xe">
              <v:stroke joinstyle="miter"/>
              <v:path gradientshapeok="t" o:connecttype="rect"/>
            </v:shapetype>
            <v:shape id="Text Box 166" o:spid="_x0000_s1037" type="#_x0000_t202" style="position:absolute;left:0;text-align:left;margin-left:-33.3pt;margin-top:-.25pt;width:103pt;height:4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:rsidR="001E0398" w:rsidRPr="006621AA" w:rsidRDefault="001E0398" w:rsidP="001E0398">
                    <w:pPr>
                      <w:jc w:val="center"/>
                      <w:rPr>
                        <w:color w:val="996633" w:themeColor="accent3"/>
                        <w:sz w:val="32"/>
                        <w:szCs w:val="68"/>
                      </w:rPr>
                    </w:pPr>
                    <w:r w:rsidRPr="006621AA">
                      <w:rPr>
                        <w:color w:val="996633" w:themeColor="accent3"/>
                        <w:sz w:val="32"/>
                        <w:szCs w:val="68"/>
                      </w:rPr>
                      <w:t>Company</w:t>
                    </w:r>
                  </w:p>
                  <w:p w:rsidR="001E0398" w:rsidRPr="006621AA" w:rsidRDefault="001E0398" w:rsidP="001E0398">
                    <w:pPr>
                      <w:jc w:val="center"/>
                      <w:rPr>
                        <w:color w:val="996633" w:themeColor="accent3"/>
                        <w:sz w:val="18"/>
                        <w:szCs w:val="38"/>
                      </w:rPr>
                    </w:pPr>
                    <w:r w:rsidRPr="006621AA">
                      <w:rPr>
                        <w:color w:val="996633" w:themeColor="accent3"/>
                        <w:sz w:val="18"/>
                        <w:szCs w:val="38"/>
                      </w:rPr>
                      <w:t>Logotype</w:t>
                    </w:r>
                  </w:p>
                </w:txbxContent>
              </v:textbox>
            </v:shape>
          </w:pict>
        </mc:Fallback>
      </mc:AlternateContent>
    </w:r>
    <w:r w:rsidR="00B70876"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35CBCE" wp14:editId="7AD8659D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49835" w14:textId="77777777" w:rsidR="001E0398" w:rsidRPr="00233A37" w:rsidRDefault="00233A37" w:rsidP="00233A37">
                          <w:pPr>
                            <w:pStyle w:val="Piedepgina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  <w:jc w:val="center"/>
                            <w:rPr>
                              <w:sz w:val="32"/>
                            </w:rPr>
                          </w:pPr>
                          <w:r w:rsidRPr="00233A37">
                            <w:rPr>
                              <w:color w:val="000000"/>
                              <w:sz w:val="32"/>
                            </w:rPr>
                            <w:t>Store</w:t>
                          </w:r>
                          <w:r w:rsidR="001E0398" w:rsidRPr="00233A37">
                            <w:rPr>
                              <w:color w:val="000000"/>
                              <w:sz w:val="32"/>
                            </w:rPr>
                            <w:t xml:space="preserve"> C</w:t>
                          </w:r>
                          <w:r w:rsidRPr="00233A37">
                            <w:rPr>
                              <w:color w:val="000000"/>
                              <w:sz w:val="32"/>
                            </w:rPr>
                            <w:t>ell</w:t>
                          </w:r>
                        </w:p>
                        <w:p w14:paraId="1E5018AD" w14:textId="77777777" w:rsidR="001E0398" w:rsidRPr="00233A37" w:rsidRDefault="001E0398" w:rsidP="00233A37">
                          <w:pPr>
                            <w:jc w:val="center"/>
                            <w:rPr>
                              <w:color w:val="996633" w:themeColor="accent3"/>
                              <w:sz w:val="22"/>
                              <w:szCs w:val="38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7796AD" id="_x0000_s1038" type="#_x0000_t202" style="position:absolute;left:0;text-align:left;margin-left:68.7pt;margin-top:9.45pt;width:410.85pt;height:3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:rsidR="001E0398" w:rsidRPr="00233A37" w:rsidRDefault="00233A37" w:rsidP="00233A37">
                    <w:pPr>
                      <w:pStyle w:val="Piedepgina"/>
                      <w:tabs>
                        <w:tab w:val="clear" w:pos="4677"/>
                        <w:tab w:val="center" w:pos="2160"/>
                      </w:tabs>
                      <w:ind w:right="540"/>
                      <w:jc w:val="center"/>
                      <w:rPr>
                        <w:sz w:val="32"/>
                      </w:rPr>
                    </w:pPr>
                    <w:r w:rsidRPr="00233A37">
                      <w:rPr>
                        <w:color w:val="000000"/>
                        <w:sz w:val="32"/>
                      </w:rPr>
                      <w:t>Store</w:t>
                    </w:r>
                    <w:r w:rsidR="001E0398" w:rsidRPr="00233A37">
                      <w:rPr>
                        <w:color w:val="000000"/>
                        <w:sz w:val="32"/>
                      </w:rPr>
                      <w:t xml:space="preserve"> C</w:t>
                    </w:r>
                    <w:r w:rsidRPr="00233A37">
                      <w:rPr>
                        <w:color w:val="000000"/>
                        <w:sz w:val="32"/>
                      </w:rPr>
                      <w:t>ell</w:t>
                    </w:r>
                  </w:p>
                  <w:p w:rsidR="001E0398" w:rsidRPr="00233A37" w:rsidRDefault="001E0398" w:rsidP="00233A37">
                    <w:pPr>
                      <w:jc w:val="center"/>
                      <w:rPr>
                        <w:color w:val="996633" w:themeColor="accent3"/>
                        <w:sz w:val="22"/>
                        <w:szCs w:val="38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B70876"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BF38B0" wp14:editId="74EE8D21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F2EE2E" id="Rectangle 12" o:spid="_x0000_s1026" style="position:absolute;margin-left:-21.3pt;margin-top:-18.8pt;width:556.1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ee3f0a [3204]" stroked="f" strokeweight="2pt"/>
          </w:pict>
        </mc:Fallback>
      </mc:AlternateContent>
    </w:r>
    <w:r w:rsidR="00664743" w:rsidRPr="006621AA">
      <w:rPr>
        <w:noProof/>
      </w:rPr>
      <w:t xml:space="preserve"> </w:t>
    </w:r>
    <w:r w:rsidR="00664743" w:rsidRPr="006621AA">
      <w:rPr>
        <w:noProof/>
      </w:rPr>
      <w:fldChar w:fldCharType="begin"/>
    </w:r>
    <w:r w:rsidR="00664743" w:rsidRPr="006621AA">
      <w:rPr>
        <w:noProof/>
      </w:rPr>
      <w:instrText xml:space="preserve"> PAGE </w:instrText>
    </w:r>
    <w:r w:rsidR="00664743" w:rsidRPr="006621AA">
      <w:rPr>
        <w:noProof/>
      </w:rPr>
      <w:fldChar w:fldCharType="separate"/>
    </w:r>
    <w:r w:rsidR="006621AA">
      <w:rPr>
        <w:noProof/>
      </w:rPr>
      <w:t>2</w:t>
    </w:r>
    <w:r w:rsidR="00664743" w:rsidRPr="006621AA">
      <w:rPr>
        <w:noProof/>
      </w:rPr>
      <w:fldChar w:fldCharType="end"/>
    </w:r>
    <w:r w:rsidR="00664743" w:rsidRPr="006621AA">
      <w:rPr>
        <w:noProof/>
      </w:rPr>
      <w:t xml:space="preserve"> </w:t>
    </w:r>
  </w:p>
  <w:p w14:paraId="2485027B" w14:textId="77777777" w:rsidR="002D2E2F" w:rsidRPr="006621AA" w:rsidRDefault="002D2E2F" w:rsidP="002D2E2F">
    <w:pPr>
      <w:pStyle w:val="Piedepgina"/>
      <w:tabs>
        <w:tab w:val="clear" w:pos="4677"/>
        <w:tab w:val="center" w:pos="2160"/>
      </w:tabs>
      <w:ind w:left="540" w:right="540"/>
    </w:pPr>
  </w:p>
  <w:p w14:paraId="1DBCF9D5" w14:textId="77777777" w:rsidR="00F635DA" w:rsidRPr="006621AA" w:rsidRDefault="00F635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70A4B" w14:textId="77777777" w:rsidR="006239B6" w:rsidRDefault="006239B6">
      <w:r>
        <w:separator/>
      </w:r>
    </w:p>
  </w:footnote>
  <w:footnote w:type="continuationSeparator" w:id="0">
    <w:p w14:paraId="41FEFDA8" w14:textId="77777777" w:rsidR="006239B6" w:rsidRDefault="00623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154F8E"/>
    <w:multiLevelType w:val="multilevel"/>
    <w:tmpl w:val="43D83D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82" w:hanging="432"/>
      </w:pPr>
      <w:rPr>
        <w:color w:val="663333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A23C1"/>
    <w:multiLevelType w:val="hybridMultilevel"/>
    <w:tmpl w:val="1EE0CDDA"/>
    <w:lvl w:ilvl="0" w:tplc="15780548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6318A"/>
    <w:multiLevelType w:val="hybridMultilevel"/>
    <w:tmpl w:val="EFD0AD2A"/>
    <w:lvl w:ilvl="0" w:tplc="3912EFA4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267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0A0FB3"/>
    <w:multiLevelType w:val="multilevel"/>
    <w:tmpl w:val="E738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F7A0B"/>
    <w:multiLevelType w:val="hybridMultilevel"/>
    <w:tmpl w:val="49D85FD0"/>
    <w:lvl w:ilvl="0" w:tplc="265AA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10D75"/>
    <w:multiLevelType w:val="hybridMultilevel"/>
    <w:tmpl w:val="0C707112"/>
    <w:lvl w:ilvl="0" w:tplc="265AA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C5064"/>
    <w:multiLevelType w:val="hybridMultilevel"/>
    <w:tmpl w:val="DCBA7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F5E1E"/>
    <w:multiLevelType w:val="hybridMultilevel"/>
    <w:tmpl w:val="BD32C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731F5"/>
    <w:multiLevelType w:val="hybridMultilevel"/>
    <w:tmpl w:val="2BBE903C"/>
    <w:lvl w:ilvl="0" w:tplc="1AFC8184">
      <w:start w:val="7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02A5F"/>
    <w:multiLevelType w:val="hybridMultilevel"/>
    <w:tmpl w:val="CA3A9F3E"/>
    <w:lvl w:ilvl="0" w:tplc="EFE6CB02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459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4818647">
    <w:abstractNumId w:val="0"/>
  </w:num>
  <w:num w:numId="2" w16cid:durableId="1326203378">
    <w:abstractNumId w:val="8"/>
  </w:num>
  <w:num w:numId="3" w16cid:durableId="238369334">
    <w:abstractNumId w:val="12"/>
  </w:num>
  <w:num w:numId="4" w16cid:durableId="1667857232">
    <w:abstractNumId w:val="6"/>
  </w:num>
  <w:num w:numId="5" w16cid:durableId="287470073">
    <w:abstractNumId w:val="9"/>
  </w:num>
  <w:num w:numId="6" w16cid:durableId="673335691">
    <w:abstractNumId w:val="1"/>
  </w:num>
  <w:num w:numId="7" w16cid:durableId="576281491">
    <w:abstractNumId w:val="7"/>
  </w:num>
  <w:num w:numId="8" w16cid:durableId="339940568">
    <w:abstractNumId w:val="4"/>
  </w:num>
  <w:num w:numId="9" w16cid:durableId="1529104323">
    <w:abstractNumId w:val="3"/>
  </w:num>
  <w:num w:numId="10" w16cid:durableId="1359694743">
    <w:abstractNumId w:val="5"/>
  </w:num>
  <w:num w:numId="11" w16cid:durableId="1207059664">
    <w:abstractNumId w:val="11"/>
  </w:num>
  <w:num w:numId="12" w16cid:durableId="237907255">
    <w:abstractNumId w:val="2"/>
  </w:num>
  <w:num w:numId="13" w16cid:durableId="14513143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03"/>
    <w:rsid w:val="00000E96"/>
    <w:rsid w:val="000058F1"/>
    <w:rsid w:val="00025F25"/>
    <w:rsid w:val="0005275C"/>
    <w:rsid w:val="000571FA"/>
    <w:rsid w:val="000700BE"/>
    <w:rsid w:val="00086D56"/>
    <w:rsid w:val="00092409"/>
    <w:rsid w:val="000963EE"/>
    <w:rsid w:val="00096BDA"/>
    <w:rsid w:val="00097CA5"/>
    <w:rsid w:val="000A0B9C"/>
    <w:rsid w:val="000B65DB"/>
    <w:rsid w:val="000C6CA1"/>
    <w:rsid w:val="000C7B39"/>
    <w:rsid w:val="000E48CF"/>
    <w:rsid w:val="0010514A"/>
    <w:rsid w:val="00112B87"/>
    <w:rsid w:val="00113A6F"/>
    <w:rsid w:val="001351ED"/>
    <w:rsid w:val="00170756"/>
    <w:rsid w:val="00183A64"/>
    <w:rsid w:val="001955E9"/>
    <w:rsid w:val="001A17BC"/>
    <w:rsid w:val="001C2B99"/>
    <w:rsid w:val="001C3E2F"/>
    <w:rsid w:val="001D4728"/>
    <w:rsid w:val="001E0398"/>
    <w:rsid w:val="001E2F23"/>
    <w:rsid w:val="001F230C"/>
    <w:rsid w:val="002208D0"/>
    <w:rsid w:val="00220A22"/>
    <w:rsid w:val="002232C3"/>
    <w:rsid w:val="002238EA"/>
    <w:rsid w:val="00233A37"/>
    <w:rsid w:val="00251B35"/>
    <w:rsid w:val="00251FCD"/>
    <w:rsid w:val="00253233"/>
    <w:rsid w:val="00253A5A"/>
    <w:rsid w:val="00261796"/>
    <w:rsid w:val="00277ADB"/>
    <w:rsid w:val="002824AE"/>
    <w:rsid w:val="00284CD0"/>
    <w:rsid w:val="00290938"/>
    <w:rsid w:val="002B4007"/>
    <w:rsid w:val="002C7FAA"/>
    <w:rsid w:val="002D2E2F"/>
    <w:rsid w:val="003056BC"/>
    <w:rsid w:val="00321111"/>
    <w:rsid w:val="0038057F"/>
    <w:rsid w:val="00386F89"/>
    <w:rsid w:val="00395555"/>
    <w:rsid w:val="003A78C1"/>
    <w:rsid w:val="003A7A03"/>
    <w:rsid w:val="003B06ED"/>
    <w:rsid w:val="003D65EC"/>
    <w:rsid w:val="003E46D9"/>
    <w:rsid w:val="003F320B"/>
    <w:rsid w:val="004060E8"/>
    <w:rsid w:val="00416318"/>
    <w:rsid w:val="00417ED0"/>
    <w:rsid w:val="004413B9"/>
    <w:rsid w:val="004478A2"/>
    <w:rsid w:val="004556E3"/>
    <w:rsid w:val="004569BD"/>
    <w:rsid w:val="00456B8A"/>
    <w:rsid w:val="00486629"/>
    <w:rsid w:val="00490C12"/>
    <w:rsid w:val="00497BED"/>
    <w:rsid w:val="004A61C2"/>
    <w:rsid w:val="004A73BF"/>
    <w:rsid w:val="004B5F1D"/>
    <w:rsid w:val="004D6D17"/>
    <w:rsid w:val="004E18FD"/>
    <w:rsid w:val="004F35D5"/>
    <w:rsid w:val="004F6FD5"/>
    <w:rsid w:val="005117AC"/>
    <w:rsid w:val="005245F8"/>
    <w:rsid w:val="005372FC"/>
    <w:rsid w:val="005521D8"/>
    <w:rsid w:val="0056063E"/>
    <w:rsid w:val="005659D2"/>
    <w:rsid w:val="00566AA5"/>
    <w:rsid w:val="00580A29"/>
    <w:rsid w:val="00592170"/>
    <w:rsid w:val="005B397D"/>
    <w:rsid w:val="005D4644"/>
    <w:rsid w:val="005D5995"/>
    <w:rsid w:val="005E3BF5"/>
    <w:rsid w:val="005F5AE4"/>
    <w:rsid w:val="006001D2"/>
    <w:rsid w:val="00612F56"/>
    <w:rsid w:val="00613870"/>
    <w:rsid w:val="00613D04"/>
    <w:rsid w:val="00620AD1"/>
    <w:rsid w:val="006226CE"/>
    <w:rsid w:val="00622FDF"/>
    <w:rsid w:val="006239B6"/>
    <w:rsid w:val="006526C7"/>
    <w:rsid w:val="00652C74"/>
    <w:rsid w:val="0065314E"/>
    <w:rsid w:val="006621AA"/>
    <w:rsid w:val="00664743"/>
    <w:rsid w:val="0066658E"/>
    <w:rsid w:val="006817B4"/>
    <w:rsid w:val="006877B6"/>
    <w:rsid w:val="006B053E"/>
    <w:rsid w:val="006B4466"/>
    <w:rsid w:val="006C19A6"/>
    <w:rsid w:val="006C7324"/>
    <w:rsid w:val="006D1AD3"/>
    <w:rsid w:val="006D3317"/>
    <w:rsid w:val="006D7D65"/>
    <w:rsid w:val="0071799F"/>
    <w:rsid w:val="00734513"/>
    <w:rsid w:val="00751400"/>
    <w:rsid w:val="00771302"/>
    <w:rsid w:val="00785EF6"/>
    <w:rsid w:val="00786C53"/>
    <w:rsid w:val="007A1ED6"/>
    <w:rsid w:val="007B1060"/>
    <w:rsid w:val="007B53B8"/>
    <w:rsid w:val="007B7D0C"/>
    <w:rsid w:val="007C61A8"/>
    <w:rsid w:val="007D5AC1"/>
    <w:rsid w:val="007D69E5"/>
    <w:rsid w:val="007E64C0"/>
    <w:rsid w:val="00806502"/>
    <w:rsid w:val="00815DCC"/>
    <w:rsid w:val="00827355"/>
    <w:rsid w:val="00832378"/>
    <w:rsid w:val="00850708"/>
    <w:rsid w:val="00861F16"/>
    <w:rsid w:val="008946D5"/>
    <w:rsid w:val="008A29F7"/>
    <w:rsid w:val="008C5899"/>
    <w:rsid w:val="008D5AE9"/>
    <w:rsid w:val="008F3B12"/>
    <w:rsid w:val="009065E7"/>
    <w:rsid w:val="00911927"/>
    <w:rsid w:val="00916CC1"/>
    <w:rsid w:val="00951419"/>
    <w:rsid w:val="00957114"/>
    <w:rsid w:val="00971CA2"/>
    <w:rsid w:val="0097289A"/>
    <w:rsid w:val="00983AE3"/>
    <w:rsid w:val="009A0EA9"/>
    <w:rsid w:val="009D3274"/>
    <w:rsid w:val="009F1CD1"/>
    <w:rsid w:val="009F2DC1"/>
    <w:rsid w:val="00A057F1"/>
    <w:rsid w:val="00A123C9"/>
    <w:rsid w:val="00A31738"/>
    <w:rsid w:val="00A37E8F"/>
    <w:rsid w:val="00A61293"/>
    <w:rsid w:val="00A700D4"/>
    <w:rsid w:val="00A72DF0"/>
    <w:rsid w:val="00A80198"/>
    <w:rsid w:val="00A826FE"/>
    <w:rsid w:val="00A87BD2"/>
    <w:rsid w:val="00A87CEC"/>
    <w:rsid w:val="00A92C90"/>
    <w:rsid w:val="00A93039"/>
    <w:rsid w:val="00AF3BBF"/>
    <w:rsid w:val="00B11C41"/>
    <w:rsid w:val="00B17236"/>
    <w:rsid w:val="00B20B3E"/>
    <w:rsid w:val="00B24CA3"/>
    <w:rsid w:val="00B267F5"/>
    <w:rsid w:val="00B3059B"/>
    <w:rsid w:val="00B30707"/>
    <w:rsid w:val="00B30918"/>
    <w:rsid w:val="00B4127A"/>
    <w:rsid w:val="00B62F80"/>
    <w:rsid w:val="00B70876"/>
    <w:rsid w:val="00B73862"/>
    <w:rsid w:val="00B923B3"/>
    <w:rsid w:val="00B9764F"/>
    <w:rsid w:val="00BA018F"/>
    <w:rsid w:val="00BB7100"/>
    <w:rsid w:val="00BD6627"/>
    <w:rsid w:val="00BE34C5"/>
    <w:rsid w:val="00C10ACF"/>
    <w:rsid w:val="00C25407"/>
    <w:rsid w:val="00C3734D"/>
    <w:rsid w:val="00C751CB"/>
    <w:rsid w:val="00C875D7"/>
    <w:rsid w:val="00C91E9E"/>
    <w:rsid w:val="00CA7B07"/>
    <w:rsid w:val="00CB0577"/>
    <w:rsid w:val="00CB5F47"/>
    <w:rsid w:val="00CD15E6"/>
    <w:rsid w:val="00CF2387"/>
    <w:rsid w:val="00CF32F1"/>
    <w:rsid w:val="00CF6B3F"/>
    <w:rsid w:val="00D278F8"/>
    <w:rsid w:val="00D3445C"/>
    <w:rsid w:val="00D348B0"/>
    <w:rsid w:val="00D51A5C"/>
    <w:rsid w:val="00D72677"/>
    <w:rsid w:val="00D743D1"/>
    <w:rsid w:val="00D83470"/>
    <w:rsid w:val="00DA082D"/>
    <w:rsid w:val="00DB4667"/>
    <w:rsid w:val="00DC216E"/>
    <w:rsid w:val="00DD04C0"/>
    <w:rsid w:val="00DD6337"/>
    <w:rsid w:val="00DE1645"/>
    <w:rsid w:val="00E053FE"/>
    <w:rsid w:val="00E05802"/>
    <w:rsid w:val="00E06F59"/>
    <w:rsid w:val="00E228D6"/>
    <w:rsid w:val="00E25B76"/>
    <w:rsid w:val="00E40049"/>
    <w:rsid w:val="00E41C09"/>
    <w:rsid w:val="00E502A9"/>
    <w:rsid w:val="00E50A29"/>
    <w:rsid w:val="00E55666"/>
    <w:rsid w:val="00E9456D"/>
    <w:rsid w:val="00EA64E4"/>
    <w:rsid w:val="00EB51BE"/>
    <w:rsid w:val="00ED3AF2"/>
    <w:rsid w:val="00EE6C78"/>
    <w:rsid w:val="00F0441F"/>
    <w:rsid w:val="00F33635"/>
    <w:rsid w:val="00F360ED"/>
    <w:rsid w:val="00F406CE"/>
    <w:rsid w:val="00F56394"/>
    <w:rsid w:val="00F5769D"/>
    <w:rsid w:val="00F635DA"/>
    <w:rsid w:val="00F70E5A"/>
    <w:rsid w:val="00F9296A"/>
    <w:rsid w:val="00FA42E4"/>
    <w:rsid w:val="00FB40E4"/>
    <w:rsid w:val="00FB435D"/>
    <w:rsid w:val="00FB5A3F"/>
    <w:rsid w:val="00FC6C37"/>
    <w:rsid w:val="00FD5515"/>
    <w:rsid w:val="00FD7487"/>
    <w:rsid w:val="00FE45F6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f8f9fd,#f5c30b,#efa82c,#cd9b17,#f7e8c7,#ff8001,#fad431"/>
    </o:shapedefaults>
    <o:shapelayout v:ext="edit">
      <o:idmap v:ext="edit" data="2"/>
    </o:shapelayout>
  </w:shapeDefaults>
  <w:decimalSymbol w:val=","/>
  <w:listSeparator w:val=";"/>
  <w14:docId w14:val="38242EC2"/>
  <w15:docId w15:val="{AA23C781-D785-4B72-B6B0-2363A4C0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BO" w:eastAsia="ko-KR"/>
    </w:rPr>
  </w:style>
  <w:style w:type="paragraph" w:styleId="Ttulo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Encabezado">
    <w:name w:val="header"/>
    <w:basedOn w:val="Normal"/>
    <w:link w:val="EncabezadoCar"/>
    <w:uiPriority w:val="99"/>
    <w:rsid w:val="007D5AC1"/>
    <w:pPr>
      <w:tabs>
        <w:tab w:val="center" w:pos="4677"/>
        <w:tab w:val="right" w:pos="9355"/>
      </w:tabs>
    </w:pPr>
  </w:style>
  <w:style w:type="paragraph" w:styleId="Piedepgina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uentedeprrafopredeter"/>
    <w:rsid w:val="001A17BC"/>
  </w:style>
  <w:style w:type="character" w:customStyle="1" w:styleId="howc">
    <w:name w:val="howc"/>
    <w:basedOn w:val="Fuentedeprrafopredeter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ipervnculo">
    <w:name w:val="Hyperlink"/>
    <w:basedOn w:val="Fuentedeprrafopredeter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Nmerodepgina">
    <w:name w:val="page number"/>
    <w:basedOn w:val="Fuentedeprrafopredeter"/>
    <w:rsid w:val="00F0441F"/>
  </w:style>
  <w:style w:type="paragraph" w:customStyle="1" w:styleId="Level1">
    <w:name w:val="Level 1"/>
    <w:basedOn w:val="TD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D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D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rsid w:val="00B70876"/>
    <w:pPr>
      <w:spacing w:after="100"/>
    </w:pPr>
  </w:style>
  <w:style w:type="paragraph" w:styleId="TDC2">
    <w:name w:val="toc 2"/>
    <w:basedOn w:val="Normal"/>
    <w:next w:val="Normal"/>
    <w:autoRedefine/>
    <w:rsid w:val="00B70876"/>
    <w:pPr>
      <w:spacing w:after="100"/>
      <w:ind w:left="240"/>
    </w:pPr>
  </w:style>
  <w:style w:type="paragraph" w:styleId="TDC3">
    <w:name w:val="toc 3"/>
    <w:basedOn w:val="Normal"/>
    <w:next w:val="Normal"/>
    <w:autoRedefine/>
    <w:rsid w:val="00B70876"/>
    <w:pPr>
      <w:spacing w:after="100"/>
      <w:ind w:left="480"/>
    </w:pPr>
  </w:style>
  <w:style w:type="paragraph" w:styleId="Textodeglobo">
    <w:name w:val="Balloon Text"/>
    <w:basedOn w:val="Normal"/>
    <w:link w:val="TextodegloboCar"/>
    <w:rsid w:val="00B708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Prrafodelista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0C6CA1"/>
    <w:rPr>
      <w:sz w:val="24"/>
      <w:szCs w:val="24"/>
      <w:lang w:val="uk-UA" w:eastAsia="ko-KR"/>
    </w:rPr>
  </w:style>
  <w:style w:type="table" w:styleId="Tablaconcuadrcula">
    <w:name w:val="Table Grid"/>
    <w:basedOn w:val="Tabla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386F89"/>
    <w:rPr>
      <w:color w:val="B22F07" w:themeColor="accent1" w:themeShade="BF"/>
    </w:rPr>
    <w:tblPr>
      <w:tblStyleRowBandSize w:val="1"/>
      <w:tblStyleColBandSize w:val="1"/>
      <w:tblBorders>
        <w:top w:val="single" w:sz="8" w:space="0" w:color="EE3F0A" w:themeColor="accent1"/>
        <w:bottom w:val="single" w:sz="8" w:space="0" w:color="EE3F0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3F0A" w:themeColor="accent1"/>
          <w:left w:val="nil"/>
          <w:bottom w:val="single" w:sz="8" w:space="0" w:color="EE3F0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3F0A" w:themeColor="accent1"/>
          <w:left w:val="nil"/>
          <w:bottom w:val="single" w:sz="8" w:space="0" w:color="EE3F0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CE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CEC0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DD04C0"/>
    <w:tblPr>
      <w:tblStyleRowBandSize w:val="1"/>
      <w:tblStyleColBandSize w:val="1"/>
      <w:tblBorders>
        <w:top w:val="single" w:sz="8" w:space="0" w:color="EE3F0A" w:themeColor="accent1"/>
        <w:left w:val="single" w:sz="8" w:space="0" w:color="EE3F0A" w:themeColor="accent1"/>
        <w:bottom w:val="single" w:sz="8" w:space="0" w:color="EE3F0A" w:themeColor="accent1"/>
        <w:right w:val="single" w:sz="8" w:space="0" w:color="EE3F0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3F0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3F0A" w:themeColor="accent1"/>
          <w:left w:val="single" w:sz="8" w:space="0" w:color="EE3F0A" w:themeColor="accent1"/>
          <w:bottom w:val="single" w:sz="8" w:space="0" w:color="EE3F0A" w:themeColor="accent1"/>
          <w:right w:val="single" w:sz="8" w:space="0" w:color="EE3F0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3F0A" w:themeColor="accent1"/>
          <w:left w:val="single" w:sz="8" w:space="0" w:color="EE3F0A" w:themeColor="accent1"/>
          <w:bottom w:val="single" w:sz="8" w:space="0" w:color="EE3F0A" w:themeColor="accent1"/>
          <w:right w:val="single" w:sz="8" w:space="0" w:color="EE3F0A" w:themeColor="accent1"/>
        </w:tcBorders>
      </w:tcPr>
    </w:tblStylePr>
    <w:tblStylePr w:type="band1Horz">
      <w:tblPr/>
      <w:tcPr>
        <w:tcBorders>
          <w:top w:val="single" w:sz="8" w:space="0" w:color="EE3F0A" w:themeColor="accent1"/>
          <w:left w:val="single" w:sz="8" w:space="0" w:color="EE3F0A" w:themeColor="accent1"/>
          <w:bottom w:val="single" w:sz="8" w:space="0" w:color="EE3F0A" w:themeColor="accent1"/>
          <w:right w:val="single" w:sz="8" w:space="0" w:color="EE3F0A" w:themeColor="accent1"/>
        </w:tcBorders>
      </w:tcPr>
    </w:tblStylePr>
  </w:style>
  <w:style w:type="table" w:styleId="Listamedia2-nfasis1">
    <w:name w:val="Medium List 2 Accent 1"/>
    <w:basedOn w:val="Tabla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3F0A" w:themeColor="accent1"/>
        <w:left w:val="single" w:sz="8" w:space="0" w:color="EE3F0A" w:themeColor="accent1"/>
        <w:bottom w:val="single" w:sz="8" w:space="0" w:color="EE3F0A" w:themeColor="accent1"/>
        <w:right w:val="single" w:sz="8" w:space="0" w:color="EE3F0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3F0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E3F0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3F0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3F0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CE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CE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3F0A" w:themeColor="accent1"/>
        <w:left w:val="single" w:sz="8" w:space="0" w:color="EE3F0A" w:themeColor="accent1"/>
        <w:bottom w:val="single" w:sz="8" w:space="0" w:color="EE3F0A" w:themeColor="accent1"/>
        <w:right w:val="single" w:sz="8" w:space="0" w:color="EE3F0A" w:themeColor="accent1"/>
        <w:insideH w:val="single" w:sz="8" w:space="0" w:color="EE3F0A" w:themeColor="accent1"/>
        <w:insideV w:val="single" w:sz="8" w:space="0" w:color="EE3F0A" w:themeColor="accent1"/>
      </w:tblBorders>
    </w:tblPr>
    <w:tcPr>
      <w:shd w:val="clear" w:color="auto" w:fill="FCCE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EB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7CC" w:themeFill="accent1" w:themeFillTint="33"/>
      </w:tcPr>
    </w:tblStylePr>
    <w:tblStylePr w:type="band1Vert">
      <w:tblPr/>
      <w:tcPr>
        <w:shd w:val="clear" w:color="auto" w:fill="F99D81" w:themeFill="accent1" w:themeFillTint="7F"/>
      </w:tcPr>
    </w:tblStylePr>
    <w:tblStylePr w:type="band1Horz">
      <w:tblPr/>
      <w:tcPr>
        <w:tcBorders>
          <w:insideH w:val="single" w:sz="6" w:space="0" w:color="EE3F0A" w:themeColor="accent1"/>
          <w:insideV w:val="single" w:sz="6" w:space="0" w:color="EE3F0A" w:themeColor="accent1"/>
        </w:tcBorders>
        <w:shd w:val="clear" w:color="auto" w:fill="F99D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DD04C0"/>
    <w:tblPr>
      <w:tblStyleRowBandSize w:val="1"/>
      <w:tblStyleColBandSize w:val="1"/>
      <w:tblBorders>
        <w:top w:val="single" w:sz="8" w:space="0" w:color="EE3F0A" w:themeColor="accent1"/>
        <w:left w:val="single" w:sz="8" w:space="0" w:color="EE3F0A" w:themeColor="accent1"/>
        <w:bottom w:val="single" w:sz="8" w:space="0" w:color="EE3F0A" w:themeColor="accent1"/>
        <w:right w:val="single" w:sz="8" w:space="0" w:color="EE3F0A" w:themeColor="accent1"/>
        <w:insideH w:val="single" w:sz="8" w:space="0" w:color="EE3F0A" w:themeColor="accent1"/>
        <w:insideV w:val="single" w:sz="8" w:space="0" w:color="EE3F0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3F0A" w:themeColor="accent1"/>
          <w:left w:val="single" w:sz="8" w:space="0" w:color="EE3F0A" w:themeColor="accent1"/>
          <w:bottom w:val="single" w:sz="18" w:space="0" w:color="EE3F0A" w:themeColor="accent1"/>
          <w:right w:val="single" w:sz="8" w:space="0" w:color="EE3F0A" w:themeColor="accent1"/>
          <w:insideH w:val="nil"/>
          <w:insideV w:val="single" w:sz="8" w:space="0" w:color="EE3F0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3F0A" w:themeColor="accent1"/>
          <w:left w:val="single" w:sz="8" w:space="0" w:color="EE3F0A" w:themeColor="accent1"/>
          <w:bottom w:val="single" w:sz="8" w:space="0" w:color="EE3F0A" w:themeColor="accent1"/>
          <w:right w:val="single" w:sz="8" w:space="0" w:color="EE3F0A" w:themeColor="accent1"/>
          <w:insideH w:val="nil"/>
          <w:insideV w:val="single" w:sz="8" w:space="0" w:color="EE3F0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3F0A" w:themeColor="accent1"/>
          <w:left w:val="single" w:sz="8" w:space="0" w:color="EE3F0A" w:themeColor="accent1"/>
          <w:bottom w:val="single" w:sz="8" w:space="0" w:color="EE3F0A" w:themeColor="accent1"/>
          <w:right w:val="single" w:sz="8" w:space="0" w:color="EE3F0A" w:themeColor="accent1"/>
        </w:tcBorders>
      </w:tcPr>
    </w:tblStylePr>
    <w:tblStylePr w:type="band1Vert">
      <w:tblPr/>
      <w:tcPr>
        <w:tcBorders>
          <w:top w:val="single" w:sz="8" w:space="0" w:color="EE3F0A" w:themeColor="accent1"/>
          <w:left w:val="single" w:sz="8" w:space="0" w:color="EE3F0A" w:themeColor="accent1"/>
          <w:bottom w:val="single" w:sz="8" w:space="0" w:color="EE3F0A" w:themeColor="accent1"/>
          <w:right w:val="single" w:sz="8" w:space="0" w:color="EE3F0A" w:themeColor="accent1"/>
        </w:tcBorders>
        <w:shd w:val="clear" w:color="auto" w:fill="FCCEC0" w:themeFill="accent1" w:themeFillTint="3F"/>
      </w:tcPr>
    </w:tblStylePr>
    <w:tblStylePr w:type="band1Horz">
      <w:tblPr/>
      <w:tcPr>
        <w:tcBorders>
          <w:top w:val="single" w:sz="8" w:space="0" w:color="EE3F0A" w:themeColor="accent1"/>
          <w:left w:val="single" w:sz="8" w:space="0" w:color="EE3F0A" w:themeColor="accent1"/>
          <w:bottom w:val="single" w:sz="8" w:space="0" w:color="EE3F0A" w:themeColor="accent1"/>
          <w:right w:val="single" w:sz="8" w:space="0" w:color="EE3F0A" w:themeColor="accent1"/>
          <w:insideV w:val="single" w:sz="8" w:space="0" w:color="EE3F0A" w:themeColor="accent1"/>
        </w:tcBorders>
        <w:shd w:val="clear" w:color="auto" w:fill="FCCEC0" w:themeFill="accent1" w:themeFillTint="3F"/>
      </w:tcPr>
    </w:tblStylePr>
    <w:tblStylePr w:type="band2Horz">
      <w:tblPr/>
      <w:tcPr>
        <w:tcBorders>
          <w:top w:val="single" w:sz="8" w:space="0" w:color="EE3F0A" w:themeColor="accent1"/>
          <w:left w:val="single" w:sz="8" w:space="0" w:color="EE3F0A" w:themeColor="accent1"/>
          <w:bottom w:val="single" w:sz="8" w:space="0" w:color="EE3F0A" w:themeColor="accent1"/>
          <w:right w:val="single" w:sz="8" w:space="0" w:color="EE3F0A" w:themeColor="accent1"/>
          <w:insideV w:val="single" w:sz="8" w:space="0" w:color="EE3F0A" w:themeColor="accent1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8C589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C19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E3F0A"/>
      </a:accent1>
      <a:accent2>
        <a:srgbClr val="663333"/>
      </a:accent2>
      <a:accent3>
        <a:srgbClr val="996633"/>
      </a:accent3>
      <a:accent4>
        <a:srgbClr val="CC9966"/>
      </a:accent4>
      <a:accent5>
        <a:srgbClr val="666633"/>
      </a:accent5>
      <a:accent6>
        <a:srgbClr val="99333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5CBE0-CC1A-428F-8EA0-0BF58E9D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43</TotalTime>
  <Pages>5</Pages>
  <Words>683</Words>
  <Characters>3760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Windows 11</dc:creator>
  <cp:lastModifiedBy>usuario</cp:lastModifiedBy>
  <cp:revision>4</cp:revision>
  <cp:lastPrinted>2013-10-25T13:55:00Z</cp:lastPrinted>
  <dcterms:created xsi:type="dcterms:W3CDTF">2024-07-09T06:52:00Z</dcterms:created>
  <dcterms:modified xsi:type="dcterms:W3CDTF">2024-07-10T13:39:00Z</dcterms:modified>
</cp:coreProperties>
</file>